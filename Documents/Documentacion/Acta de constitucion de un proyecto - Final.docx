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9692394"/>
        <w:docPartObj>
          <w:docPartGallery w:val="Cover Pages"/>
          <w:docPartUnique/>
        </w:docPartObj>
      </w:sdtPr>
      <w:sdtEndPr>
        <w:rPr>
          <w:rFonts w:ascii="Corbel" w:hAnsi="Corbel"/>
          <w:color w:val="0D5672"/>
          <w:lang w:val="es-ES"/>
        </w:rPr>
      </w:sdtEndPr>
      <w:sdtContent>
        <w:p w14:paraId="1E6CD448" w14:textId="77777777" w:rsidR="00533EEB" w:rsidRDefault="00533EEB"/>
        <w:p w14:paraId="5018A1ED" w14:textId="77777777" w:rsidR="00533EEB" w:rsidRDefault="00533EEB"/>
        <w:p w14:paraId="5C08DDC8" w14:textId="77777777" w:rsidR="00533EEB" w:rsidRDefault="00533EEB"/>
        <w:p w14:paraId="5B3135F2" w14:textId="77777777" w:rsidR="00533EEB" w:rsidRDefault="00533EEB"/>
        <w:p w14:paraId="09EF5B29" w14:textId="77777777" w:rsidR="00533EEB" w:rsidRDefault="00533EEB"/>
        <w:p w14:paraId="3E88E9FE" w14:textId="77777777" w:rsidR="00533EEB" w:rsidRDefault="00533EEB"/>
        <w:p w14:paraId="258594A9" w14:textId="77777777" w:rsidR="00533EEB" w:rsidRDefault="00533EEB">
          <w:r>
            <w:rPr>
              <w:rFonts w:ascii="Corbel" w:hAnsi="Corbel"/>
              <w:color w:val="0D5672"/>
              <w:lang w:eastAsia="es-MX"/>
            </w:rPr>
            <mc:AlternateContent>
              <mc:Choice Requires="wpg">
                <w:drawing>
                  <wp:anchor distT="0" distB="0" distL="114300" distR="114300" simplePos="0" relativeHeight="251639808" behindDoc="1" locked="0" layoutInCell="1" allowOverlap="1" wp14:anchorId="14B73B6A" wp14:editId="546F1F5B">
                    <wp:simplePos x="0" y="0"/>
                    <wp:positionH relativeFrom="column">
                      <wp:posOffset>-942975</wp:posOffset>
                    </wp:positionH>
                    <wp:positionV relativeFrom="paragraph">
                      <wp:posOffset>220980</wp:posOffset>
                    </wp:positionV>
                    <wp:extent cx="7953375" cy="4648200"/>
                    <wp:effectExtent l="0" t="0" r="28575" b="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53375" cy="4648200"/>
                              <a:chOff x="-30" y="4425"/>
                              <a:chExt cx="12525" cy="7320"/>
                            </a:xfrm>
                          </wpg:grpSpPr>
                          <wps:wsp>
                            <wps:cNvPr id="5" name="Rectangle 6"/>
                            <wps:cNvSpPr>
                              <a:spLocks noChangeArrowheads="1"/>
                            </wps:cNvSpPr>
                            <wps:spPr bwMode="auto">
                              <a:xfrm>
                                <a:off x="-30" y="4425"/>
                                <a:ext cx="6135" cy="7320"/>
                              </a:xfrm>
                              <a:prstGeom prst="rect">
                                <a:avLst/>
                              </a:prstGeom>
                              <a:solidFill>
                                <a:schemeClr val="accent2"/>
                              </a:solidFill>
                              <a:ln>
                                <a:noFill/>
                              </a:ln>
                              <a:effectLst/>
                              <a:extLst>
                                <a:ext uri="{91240B29-F687-4F45-9708-019B960494DF}">
                                  <a14:hiddenLine xmlns:a14="http://schemas.microsoft.com/office/drawing/2010/main" w="31750" cmpd="sng">
                                    <a:solidFill>
                                      <a:srgbClr val="FFC000"/>
                                    </a:solidFill>
                                    <a:prstDash val="solid"/>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6" name="Rectangle 7"/>
                            <wps:cNvSpPr>
                              <a:spLocks noChangeArrowheads="1"/>
                            </wps:cNvSpPr>
                            <wps:spPr bwMode="auto">
                              <a:xfrm>
                                <a:off x="6465" y="5820"/>
                                <a:ext cx="6030" cy="4575"/>
                              </a:xfrm>
                              <a:prstGeom prst="rect">
                                <a:avLst/>
                              </a:prstGeom>
                              <a:solidFill>
                                <a:srgbClr val="DBDBDB"/>
                              </a:solidFill>
                              <a:ln w="31750" cmpd="sng">
                                <a:solidFill>
                                  <a:srgbClr val="7F7F7F"/>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26D893" id="Grupo 4" o:spid="_x0000_s1026" style="position:absolute;margin-left:-74.25pt;margin-top:17.4pt;width:626.25pt;height:366pt;z-index:-251676672" coordorigin="-30,4425" coordsize="12525,7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">
                    <v:rect id="Rectangle 6" o:spid="_x0000_s1027" style="position:absolute;left:-30;top:4425;width:6135;height:7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lb8A&#10;AADaAAAADwAAAGRycy9kb3ducmV2LnhtbERPy4rCMBTdD/gP4QruxlTBB9UoohREBBl14+7SXNti&#10;c1OaaKtfbwRhlofzni9bU4oH1a6wrGDQj0AQp1YXnCk4n5LfKQjnkTWWlknBkxwsF52fOcbaNvxH&#10;j6PPRAhhF6OC3PsqltKlORl0fVsRB+5qa4M+wDqTusYmhJtSDqNoLA0WHBpyrGidU3o73k2YsXk1&#10;m1uU2MNkn0xWu8E2vUytUr1uu5qB8NT6f/HXvdUKRvC5Evw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0l+VvwAAANoAAAAPAAAAAAAAAAAAAAAAAJgCAABkcnMvZG93bnJl&#10;di54bWxQSwUGAAAAAAQABAD1AAAAhAMAAAAA&#10;" fillcolor="#2683c6 [3205]" stroked="f" strokecolor="#ffc000" strokeweight="2.5pt">
                      <v:shadow color="#868686"/>
                    </v:rect>
                    <v:rect id="Rectangle 7" o:spid="_x0000_s1028" style="position:absolute;left:6465;top:5820;width:6030;height:4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kUMMA&#10;AADaAAAADwAAAGRycy9kb3ducmV2LnhtbESPQYvCMBSE74L/ITzBm6Z6KNI1ylpRBHFxu1729mje&#10;tsXmpTZR67/fCILHYWa+YebLztTiRq2rLCuYjCMQxLnVFRcKTj+b0QyE88gaa8uk4EEOlot+b46J&#10;tnf+plvmCxEg7BJUUHrfJFK6vCSDbmwb4uD92dagD7ItpG7xHuCmltMoiqXBisNCiQ2lJeXn7GoU&#10;zOJsdYjW63R7PP1eslR/7c85KTUcdJ8fIDx1/h1+tXdaQQzPK+EG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gkUMMAAADaAAAADwAAAAAAAAAAAAAAAACYAgAAZHJzL2Rv&#10;d25yZXYueG1sUEsFBgAAAAAEAAQA9QAAAIgDAAAAAA==&#10;" fillcolor="#dbdbdb" strokecolor="#7f7f7f" strokeweight="2.5pt">
                      <v:shadow color="#868686"/>
                    </v:rect>
                  </v:group>
                </w:pict>
              </mc:Fallback>
            </mc:AlternateContent>
          </w:r>
        </w:p>
        <w:p w14:paraId="10A4D3A4" w14:textId="77777777" w:rsidR="00533EEB" w:rsidRDefault="00533EEB">
          <w:r>
            <w:rPr>
              <w:rFonts w:ascii="Corbel" w:hAnsi="Corbel"/>
              <w:color w:val="0D5672"/>
              <w:lang w:eastAsia="es-MX"/>
            </w:rPr>
            <mc:AlternateContent>
              <mc:Choice Requires="wps">
                <w:drawing>
                  <wp:anchor distT="0" distB="0" distL="114300" distR="114300" simplePos="0" relativeHeight="251659264" behindDoc="0" locked="0" layoutInCell="1" allowOverlap="1" wp14:anchorId="4612DBB2" wp14:editId="5C831C3F">
                    <wp:simplePos x="0" y="0"/>
                    <wp:positionH relativeFrom="page">
                      <wp:posOffset>228600</wp:posOffset>
                    </wp:positionH>
                    <wp:positionV relativeFrom="page">
                      <wp:posOffset>3105150</wp:posOffset>
                    </wp:positionV>
                    <wp:extent cx="7313295" cy="4067810"/>
                    <wp:effectExtent l="0" t="0" r="1270" b="889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3295" cy="406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tbl>
                                <w:tblPr>
                                  <w:tblW w:w="5000" w:type="pct"/>
                                  <w:jc w:val="center"/>
                                  <w:tblBorders>
                                    <w:insideH w:val="single" w:sz="12" w:space="0" w:color="ED7D31"/>
                                    <w:insideV w:val="single" w:sz="24" w:space="0" w:color="2683C6" w:themeColor="accent2"/>
                                  </w:tblBorders>
                                  <w:tblCellMar>
                                    <w:top w:w="1296" w:type="dxa"/>
                                    <w:left w:w="360" w:type="dxa"/>
                                    <w:bottom w:w="1296" w:type="dxa"/>
                                    <w:right w:w="360" w:type="dxa"/>
                                  </w:tblCellMar>
                                  <w:tblLook w:val="04A0" w:firstRow="1" w:lastRow="0" w:firstColumn="1" w:lastColumn="0" w:noHBand="0" w:noVBand="1"/>
                                </w:tblPr>
                                <w:tblGrid>
                                  <w:gridCol w:w="6292"/>
                                  <w:gridCol w:w="5959"/>
                                </w:tblGrid>
                                <w:tr w:rsidR="00533EEB" w14:paraId="571EE175" w14:textId="77777777" w:rsidTr="00533EEB">
                                  <w:trPr>
                                    <w:jc w:val="center"/>
                                  </w:trPr>
                                  <w:tc>
                                    <w:tcPr>
                                      <w:tcW w:w="2568" w:type="pct"/>
                                      <w:shd w:val="clear" w:color="auto" w:fill="auto"/>
                                      <w:vAlign w:val="center"/>
                                    </w:tcPr>
                                    <w:p w14:paraId="0A188904" w14:textId="77777777" w:rsidR="00533EEB" w:rsidRPr="00C40312" w:rsidRDefault="00533EEB">
                                      <w:pPr>
                                        <w:jc w:val="right"/>
                                        <w:rPr>
                                          <w:b/>
                                          <w:color w:val="FFFFFF"/>
                                        </w:rPr>
                                      </w:pPr>
                                    </w:p>
                                    <w:p w14:paraId="6A4D22B6" w14:textId="77777777" w:rsidR="00533EEB" w:rsidRPr="00D55C04" w:rsidRDefault="00533EEB" w:rsidP="00C40312">
                                      <w:pPr>
                                        <w:pStyle w:val="Sinespaciado"/>
                                        <w:spacing w:line="312" w:lineRule="auto"/>
                                        <w:jc w:val="right"/>
                                        <w:rPr>
                                          <w:b/>
                                          <w:caps/>
                                          <w:color w:val="FFFFFF"/>
                                          <w:sz w:val="72"/>
                                          <w:szCs w:val="72"/>
                                          <w:lang w:val="es-MX"/>
                                        </w:rPr>
                                      </w:pPr>
                                      <w:r w:rsidRPr="00D55C04">
                                        <w:rPr>
                                          <w:b/>
                                          <w:caps/>
                                          <w:color w:val="FFFFFF"/>
                                          <w:sz w:val="72"/>
                                          <w:szCs w:val="72"/>
                                          <w:lang w:val="es-MX"/>
                                        </w:rPr>
                                        <w:t>Acta de constitución del proyecto</w:t>
                                      </w:r>
                                    </w:p>
                                  </w:tc>
                                  <w:tc>
                                    <w:tcPr>
                                      <w:tcW w:w="2432" w:type="pct"/>
                                      <w:shd w:val="clear" w:color="auto" w:fill="auto"/>
                                      <w:vAlign w:val="center"/>
                                    </w:tcPr>
                                    <w:p w14:paraId="2C398C2A" w14:textId="77777777" w:rsidR="00533EEB" w:rsidRDefault="00054B76" w:rsidP="00C40312">
                                      <w:pPr>
                                        <w:pStyle w:val="Sinespaciado"/>
                                        <w:rPr>
                                          <w:b/>
                                          <w:caps/>
                                          <w:color w:val="2683C6" w:themeColor="accent2"/>
                                          <w:sz w:val="28"/>
                                          <w:szCs w:val="26"/>
                                          <w:lang w:val="es-ES"/>
                                        </w:rPr>
                                      </w:pPr>
                                      <w:r w:rsidRPr="00054B76">
                                        <w:rPr>
                                          <w:b/>
                                          <w:caps/>
                                          <w:color w:val="2683C6" w:themeColor="accent2"/>
                                          <w:sz w:val="28"/>
                                          <w:szCs w:val="26"/>
                                          <w:lang w:val="es-ES"/>
                                        </w:rPr>
                                        <w:t>Pet Sitting</w:t>
                                      </w:r>
                                    </w:p>
                                    <w:p w14:paraId="36C2FE40" w14:textId="77777777" w:rsidR="00054B76" w:rsidRPr="00054B76" w:rsidRDefault="00054B76" w:rsidP="00C40312">
                                      <w:pPr>
                                        <w:pStyle w:val="Sinespaciado"/>
                                        <w:rPr>
                                          <w:b/>
                                          <w:caps/>
                                          <w:color w:val="2683C6" w:themeColor="accent2"/>
                                          <w:sz w:val="28"/>
                                          <w:szCs w:val="26"/>
                                          <w:lang w:val="es-MX"/>
                                        </w:rPr>
                                      </w:pPr>
                                    </w:p>
                                    <w:p w14:paraId="71A0B2AA" w14:textId="77777777" w:rsidR="00054B76" w:rsidRDefault="00054B76" w:rsidP="00054B76">
                                      <w:r>
                                        <w:t>Crear un dispensador de alimento para mascota con el fin de llenar el plato de comida de la mascota con base en el tipo de mascota, raza, edad, tamaño y peso de forma automática.</w:t>
                                      </w:r>
                                    </w:p>
                                    <w:p w14:paraId="3CF326A8" w14:textId="77777777" w:rsidR="00533EEB" w:rsidRPr="002E2F8B" w:rsidRDefault="00533EEB" w:rsidP="002E2F8B">
                                      <w:pPr>
                                        <w:rPr>
                                          <w:color w:val="000000"/>
                                        </w:rPr>
                                      </w:pPr>
                                    </w:p>
                                  </w:tc>
                                </w:tr>
                              </w:tbl>
                              <w:p w14:paraId="56BC2AF5" w14:textId="77777777" w:rsidR="00533EEB" w:rsidRDefault="00533EEB" w:rsidP="00533EEB"/>
                            </w:txbxContent>
                          </wps:txbx>
                          <wps:bodyPr rot="0" vert="horz" wrap="square" lIns="0" tIns="0" rIns="0" bIns="0" anchor="ctr" anchorCtr="0" upright="1">
                            <a:noAutofit/>
                          </wps:bodyPr>
                        </wps:wsp>
                      </a:graphicData>
                    </a:graphic>
                    <wp14:sizeRelH relativeFrom="page">
                      <wp14:pctWidth>94100</wp14:pctWidth>
                    </wp14:sizeRelH>
                    <wp14:sizeRelV relativeFrom="page">
                      <wp14:pctHeight>0</wp14:pctHeight>
                    </wp14:sizeRelV>
                  </wp:anchor>
                </w:drawing>
              </mc:Choice>
              <mc:Fallback>
                <w:pict>
                  <v:shapetype w14:anchorId="4612DBB2" id="_x0000_t202" coordsize="21600,21600" o:spt="202" path="m,l,21600r21600,l21600,xe">
                    <v:stroke joinstyle="miter"/>
                    <v:path gradientshapeok="t" o:connecttype="rect"/>
                  </v:shapetype>
                  <v:shape id="Cuadro de texto 1" o:spid="_x0000_s1026" type="#_x0000_t202" style="position:absolute;left:0;text-align:left;margin-left:18pt;margin-top:244.5pt;width:575.85pt;height:320.3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" filled="f" stroked="f" strokeweight=".5pt">
                    <v:textbox inset="0,0,0,0">
                      <w:txbxContent>
                        <w:tbl>
                          <w:tblPr>
                            <w:tblW w:w="5000" w:type="pct"/>
                            <w:jc w:val="center"/>
                            <w:tblBorders>
                              <w:insideH w:val="single" w:sz="12" w:space="0" w:color="ED7D31"/>
                              <w:insideV w:val="single" w:sz="24" w:space="0" w:color="2683C6" w:themeColor="accent2"/>
                            </w:tblBorders>
                            <w:tblCellMar>
                              <w:top w:w="1296" w:type="dxa"/>
                              <w:left w:w="360" w:type="dxa"/>
                              <w:bottom w:w="1296" w:type="dxa"/>
                              <w:right w:w="360" w:type="dxa"/>
                            </w:tblCellMar>
                            <w:tblLook w:val="04A0" w:firstRow="1" w:lastRow="0" w:firstColumn="1" w:lastColumn="0" w:noHBand="0" w:noVBand="1"/>
                          </w:tblPr>
                          <w:tblGrid>
                            <w:gridCol w:w="6292"/>
                            <w:gridCol w:w="5959"/>
                          </w:tblGrid>
                          <w:tr w:rsidR="00533EEB" w14:paraId="571EE175" w14:textId="77777777" w:rsidTr="00533EEB">
                            <w:trPr>
                              <w:jc w:val="center"/>
                            </w:trPr>
                            <w:tc>
                              <w:tcPr>
                                <w:tcW w:w="2568" w:type="pct"/>
                                <w:shd w:val="clear" w:color="auto" w:fill="auto"/>
                                <w:vAlign w:val="center"/>
                              </w:tcPr>
                              <w:p w14:paraId="0A188904" w14:textId="77777777" w:rsidR="00533EEB" w:rsidRPr="00C40312" w:rsidRDefault="00533EEB">
                                <w:pPr>
                                  <w:jc w:val="right"/>
                                  <w:rPr>
                                    <w:b/>
                                    <w:color w:val="FFFFFF"/>
                                  </w:rPr>
                                </w:pPr>
                              </w:p>
                              <w:p w14:paraId="6A4D22B6" w14:textId="77777777" w:rsidR="00533EEB" w:rsidRPr="00D55C04" w:rsidRDefault="00533EEB" w:rsidP="00C40312">
                                <w:pPr>
                                  <w:pStyle w:val="Sinespaciado"/>
                                  <w:spacing w:line="312" w:lineRule="auto"/>
                                  <w:jc w:val="right"/>
                                  <w:rPr>
                                    <w:b/>
                                    <w:caps/>
                                    <w:color w:val="FFFFFF"/>
                                    <w:sz w:val="72"/>
                                    <w:szCs w:val="72"/>
                                    <w:lang w:val="es-MX"/>
                                  </w:rPr>
                                </w:pPr>
                                <w:r w:rsidRPr="00D55C04">
                                  <w:rPr>
                                    <w:b/>
                                    <w:caps/>
                                    <w:color w:val="FFFFFF"/>
                                    <w:sz w:val="72"/>
                                    <w:szCs w:val="72"/>
                                    <w:lang w:val="es-MX"/>
                                  </w:rPr>
                                  <w:t>Acta de constitución del proyecto</w:t>
                                </w:r>
                              </w:p>
                            </w:tc>
                            <w:tc>
                              <w:tcPr>
                                <w:tcW w:w="2432" w:type="pct"/>
                                <w:shd w:val="clear" w:color="auto" w:fill="auto"/>
                                <w:vAlign w:val="center"/>
                              </w:tcPr>
                              <w:p w14:paraId="2C398C2A" w14:textId="77777777" w:rsidR="00533EEB" w:rsidRDefault="00054B76" w:rsidP="00C40312">
                                <w:pPr>
                                  <w:pStyle w:val="Sinespaciado"/>
                                  <w:rPr>
                                    <w:b/>
                                    <w:caps/>
                                    <w:color w:val="2683C6" w:themeColor="accent2"/>
                                    <w:sz w:val="28"/>
                                    <w:szCs w:val="26"/>
                                    <w:lang w:val="es-ES"/>
                                  </w:rPr>
                                </w:pPr>
                                <w:r w:rsidRPr="00054B76">
                                  <w:rPr>
                                    <w:b/>
                                    <w:caps/>
                                    <w:color w:val="2683C6" w:themeColor="accent2"/>
                                    <w:sz w:val="28"/>
                                    <w:szCs w:val="26"/>
                                    <w:lang w:val="es-ES"/>
                                  </w:rPr>
                                  <w:t>Pet Sitting</w:t>
                                </w:r>
                              </w:p>
                              <w:p w14:paraId="36C2FE40" w14:textId="77777777" w:rsidR="00054B76" w:rsidRPr="00054B76" w:rsidRDefault="00054B76" w:rsidP="00C40312">
                                <w:pPr>
                                  <w:pStyle w:val="Sinespaciado"/>
                                  <w:rPr>
                                    <w:b/>
                                    <w:caps/>
                                    <w:color w:val="2683C6" w:themeColor="accent2"/>
                                    <w:sz w:val="28"/>
                                    <w:szCs w:val="26"/>
                                    <w:lang w:val="es-MX"/>
                                  </w:rPr>
                                </w:pPr>
                              </w:p>
                              <w:p w14:paraId="71A0B2AA" w14:textId="77777777" w:rsidR="00054B76" w:rsidRDefault="00054B76" w:rsidP="00054B76">
                                <w:r>
                                  <w:t>Crear un dispensador de alimento para mascota con el fin de llenar el plato de comida de la mascota con base en el tipo de mascota, raza, edad, tamaño y peso de forma automática.</w:t>
                                </w:r>
                              </w:p>
                              <w:p w14:paraId="3CF326A8" w14:textId="77777777" w:rsidR="00533EEB" w:rsidRPr="002E2F8B" w:rsidRDefault="00533EEB" w:rsidP="002E2F8B">
                                <w:pPr>
                                  <w:rPr>
                                    <w:color w:val="000000"/>
                                  </w:rPr>
                                </w:pPr>
                              </w:p>
                            </w:tc>
                          </w:tr>
                        </w:tbl>
                        <w:p w14:paraId="56BC2AF5" w14:textId="77777777" w:rsidR="00533EEB" w:rsidRDefault="00533EEB" w:rsidP="00533EEB"/>
                      </w:txbxContent>
                    </v:textbox>
                    <w10:wrap anchorx="page" anchory="page"/>
                  </v:shape>
                </w:pict>
              </mc:Fallback>
            </mc:AlternateContent>
          </w:r>
        </w:p>
        <w:p w14:paraId="1E57EF8E" w14:textId="77777777" w:rsidR="00533EEB" w:rsidRDefault="00533EEB"/>
        <w:p w14:paraId="2E8DDE2C" w14:textId="77777777" w:rsidR="00533EEB" w:rsidRDefault="00533EEB"/>
        <w:p w14:paraId="139111AF" w14:textId="77777777" w:rsidR="00533EEB" w:rsidRDefault="00533EEB"/>
        <w:p w14:paraId="3F6015EE" w14:textId="77777777" w:rsidR="00533EEB" w:rsidRDefault="00533EEB"/>
        <w:p w14:paraId="64361D81" w14:textId="77777777" w:rsidR="00533EEB" w:rsidRDefault="00533EEB"/>
        <w:p w14:paraId="0B16DA19" w14:textId="77777777" w:rsidR="00533EEB" w:rsidRDefault="00533EEB"/>
        <w:p w14:paraId="06B9AAB5" w14:textId="77777777" w:rsidR="00533EEB" w:rsidRDefault="00533EEB"/>
        <w:p w14:paraId="1BD68905" w14:textId="77777777" w:rsidR="00533EEB" w:rsidRDefault="00533EEB"/>
        <w:p w14:paraId="10533F30" w14:textId="77777777" w:rsidR="00533EEB" w:rsidRDefault="00533EEB"/>
        <w:p w14:paraId="64ABDB05" w14:textId="77777777" w:rsidR="00533EEB" w:rsidRDefault="00533EEB"/>
        <w:p w14:paraId="2FFE2CB4" w14:textId="77777777" w:rsidR="00533EEB" w:rsidRDefault="00533EEB"/>
        <w:p w14:paraId="4505BFB8" w14:textId="77777777" w:rsidR="00533EEB" w:rsidRDefault="00533EEB"/>
        <w:p w14:paraId="0898D6E1" w14:textId="77777777" w:rsidR="00533EEB" w:rsidRDefault="00533EEB"/>
        <w:p w14:paraId="6A7831D4" w14:textId="77777777" w:rsidR="00533EEB" w:rsidRDefault="00533EEB"/>
        <w:p w14:paraId="201C85C8" w14:textId="77777777" w:rsidR="00533EEB" w:rsidRDefault="00533EEB"/>
        <w:p w14:paraId="0145157D" w14:textId="77777777" w:rsidR="00533EEB" w:rsidRDefault="00533EEB"/>
        <w:p w14:paraId="525608FE" w14:textId="77777777" w:rsidR="00533EEB" w:rsidRDefault="00533EEB"/>
        <w:p w14:paraId="49A3D509" w14:textId="77777777" w:rsidR="00533EEB" w:rsidRDefault="00533EEB"/>
        <w:p w14:paraId="2D309AA1" w14:textId="77777777" w:rsidR="00533EEB" w:rsidRDefault="00533EEB"/>
        <w:p w14:paraId="3CA8DC98" w14:textId="77777777" w:rsidR="00533EEB" w:rsidRDefault="00533EEB"/>
        <w:p w14:paraId="35237F59" w14:textId="77777777" w:rsidR="00533EEB" w:rsidRDefault="00533EEB"/>
        <w:p w14:paraId="2DD941CA" w14:textId="222016CE" w:rsidR="00EE66CC" w:rsidRDefault="00533EEB" w:rsidP="00533EEB">
          <w:pPr>
            <w:rPr>
              <w:lang w:val="es-ES"/>
            </w:rPr>
          </w:pPr>
          <w:r>
            <w:rPr>
              <w:lang w:val="es-ES"/>
            </w:rPr>
            <w:lastRenderedPageBreak/>
            <w:t>En el presente documento se detallan los aspectos más importantes para poder integrar de manera formal el proyecto</w:t>
          </w:r>
          <w:r w:rsidR="00EE66CC">
            <w:rPr>
              <w:lang w:val="es-ES"/>
            </w:rPr>
            <w:t>:</w:t>
          </w:r>
        </w:p>
        <w:p w14:paraId="02BDAEAA" w14:textId="4417A777" w:rsidR="00533EEB" w:rsidRDefault="00827466" w:rsidP="00533EEB">
          <w:pPr>
            <w:rPr>
              <w:lang w:val="es-ES"/>
            </w:rPr>
          </w:pPr>
          <w:r>
            <w:rPr>
              <w:rFonts w:ascii="Arial" w:hAnsi="Arial" w:cs="Arial"/>
              <w:lang w:eastAsia="es-MX"/>
            </w:rPr>
            <w:drawing>
              <wp:anchor distT="0" distB="0" distL="114300" distR="114300" simplePos="0" relativeHeight="251688960" behindDoc="0" locked="0" layoutInCell="1" allowOverlap="1" wp14:anchorId="1A636E8D" wp14:editId="5BAD8490">
                <wp:simplePos x="0" y="0"/>
                <wp:positionH relativeFrom="margin">
                  <wp:posOffset>2241716</wp:posOffset>
                </wp:positionH>
                <wp:positionV relativeFrom="margin">
                  <wp:posOffset>620395</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E25FC9" w14:textId="1DA3A0C1" w:rsidR="00EE66CC" w:rsidRDefault="00EE66CC" w:rsidP="00533EEB">
          <w:pPr>
            <w:rPr>
              <w:lang w:val="es-ES"/>
            </w:rPr>
          </w:pPr>
        </w:p>
        <w:p w14:paraId="24818C6C" w14:textId="720CAD48" w:rsidR="003E424F" w:rsidRDefault="003E424F" w:rsidP="00533EEB">
          <w:pPr>
            <w:rPr>
              <w:lang w:val="es-ES"/>
            </w:rPr>
          </w:pPr>
        </w:p>
        <w:p w14:paraId="18F4D305" w14:textId="6FBB01AE" w:rsidR="003E424F" w:rsidRDefault="003E424F" w:rsidP="00533EEB">
          <w:pPr>
            <w:rPr>
              <w:lang w:val="es-ES"/>
            </w:rPr>
          </w:pPr>
        </w:p>
        <w:p w14:paraId="03501ABF" w14:textId="743C5609" w:rsidR="00EE66CC" w:rsidRDefault="00827466" w:rsidP="00533EEB">
          <w:pPr>
            <w:rPr>
              <w:lang w:val="es-ES"/>
            </w:rPr>
          </w:pPr>
          <w:r>
            <w:rPr>
              <w:rFonts w:ascii="Arial" w:hAnsi="Arial" w:cs="Arial"/>
              <w:lang w:eastAsia="es-MX"/>
            </w:rPr>
            <w:drawing>
              <wp:anchor distT="0" distB="0" distL="114300" distR="114300" simplePos="0" relativeHeight="251685888" behindDoc="0" locked="0" layoutInCell="1" allowOverlap="1" wp14:anchorId="7652181F" wp14:editId="34A41CB5">
                <wp:simplePos x="0" y="0"/>
                <wp:positionH relativeFrom="margin">
                  <wp:posOffset>2186387</wp:posOffset>
                </wp:positionH>
                <wp:positionV relativeFrom="margin">
                  <wp:posOffset>1868887</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24F">
            <w:rPr>
              <w:lang w:val="es-ES"/>
            </w:rPr>
            <w:t xml:space="preserve">Creado por la empresa: </w:t>
          </w:r>
        </w:p>
        <w:p w14:paraId="331EC025" w14:textId="0E27AEB4" w:rsidR="003E424F" w:rsidRDefault="003E424F" w:rsidP="00533EEB">
          <w:pPr>
            <w:rPr>
              <w:lang w:val="es-ES"/>
            </w:rPr>
          </w:pPr>
        </w:p>
        <w:p w14:paraId="3DBE0C1B" w14:textId="77777777" w:rsidR="00EE66CC" w:rsidRDefault="00EE66CC" w:rsidP="00533EEB">
          <w:pPr>
            <w:rPr>
              <w:lang w:val="es-ES"/>
            </w:rPr>
          </w:pPr>
        </w:p>
        <w:p w14:paraId="3EE34F49" w14:textId="77777777" w:rsidR="003E424F" w:rsidRDefault="003E424F" w:rsidP="00533EEB">
          <w:pPr>
            <w:rPr>
              <w:lang w:val="es-ES"/>
            </w:rPr>
          </w:pPr>
        </w:p>
        <w:p w14:paraId="31657771" w14:textId="77777777" w:rsidR="003E424F" w:rsidRDefault="003E424F" w:rsidP="00533EEB">
          <w:pPr>
            <w:rPr>
              <w:lang w:val="es-ES"/>
            </w:rPr>
          </w:pPr>
        </w:p>
        <w:p w14:paraId="1CA3EE50" w14:textId="4E1AC725" w:rsidR="00EE66CC" w:rsidRDefault="001A002C" w:rsidP="00533EEB">
          <w:pPr>
            <w:rPr>
              <w:lang w:val="es-ES"/>
            </w:rPr>
          </w:pPr>
          <w:r>
            <w:rPr>
              <w:lang w:val="es-ES"/>
            </w:rPr>
            <w:t>El día 7</w:t>
          </w:r>
          <w:r w:rsidR="00EE66CC">
            <w:rPr>
              <w:lang w:val="es-ES"/>
            </w:rPr>
            <w:t xml:space="preserve"> de </w:t>
          </w:r>
          <w:r w:rsidR="003E424F">
            <w:rPr>
              <w:lang w:val="es-ES"/>
            </w:rPr>
            <w:t>Enero del 2019</w:t>
          </w:r>
          <w:r w:rsidR="00EE66CC">
            <w:rPr>
              <w:lang w:val="es-ES"/>
            </w:rPr>
            <w:t xml:space="preserve"> de manera formal, sien</w:t>
          </w:r>
          <w:r w:rsidR="003E424F">
            <w:rPr>
              <w:lang w:val="es-ES"/>
            </w:rPr>
            <w:t>do el cliente Maria Luisa Morales Monrroy</w:t>
          </w:r>
          <w:r w:rsidR="00EE66CC">
            <w:rPr>
              <w:lang w:val="es-ES"/>
            </w:rPr>
            <w:t>, dicho proyecto será supervisado p</w:t>
          </w:r>
          <w:r w:rsidR="00054B76">
            <w:rPr>
              <w:lang w:val="es-ES"/>
            </w:rPr>
            <w:t>or Lizet Jiménez Rodríguez</w:t>
          </w:r>
          <w:r w:rsidR="00EE66CC">
            <w:rPr>
              <w:lang w:val="es-ES"/>
            </w:rPr>
            <w:t>, el cuál supervisará las funciones delegadas a:</w:t>
          </w:r>
        </w:p>
        <w:p w14:paraId="57FA38BF" w14:textId="77777777" w:rsidR="00EE66CC" w:rsidRPr="00054B76" w:rsidRDefault="00054B76" w:rsidP="00054B76">
          <w:pPr>
            <w:pStyle w:val="Prrafodelista"/>
            <w:numPr>
              <w:ilvl w:val="0"/>
              <w:numId w:val="3"/>
            </w:numPr>
            <w:rPr>
              <w:lang w:val="es-ES"/>
            </w:rPr>
          </w:pPr>
          <w:r w:rsidRPr="00054B76">
            <w:rPr>
              <w:lang w:val="es-ES"/>
            </w:rPr>
            <w:t>Antonio Alonso Perez</w:t>
          </w:r>
          <w:r w:rsidR="00EE66CC" w:rsidRPr="00054B76">
            <w:rPr>
              <w:lang w:val="es-ES"/>
            </w:rPr>
            <w:t>.</w:t>
          </w:r>
        </w:p>
        <w:p w14:paraId="355FCE61" w14:textId="77777777" w:rsidR="00054B76" w:rsidRPr="00054B76" w:rsidRDefault="00054B76" w:rsidP="00054B76">
          <w:pPr>
            <w:pStyle w:val="Prrafodelista"/>
            <w:numPr>
              <w:ilvl w:val="0"/>
              <w:numId w:val="3"/>
            </w:numPr>
            <w:rPr>
              <w:lang w:val="es-ES"/>
            </w:rPr>
          </w:pPr>
          <w:r w:rsidRPr="00054B76">
            <w:rPr>
              <w:lang w:val="es-ES"/>
            </w:rPr>
            <w:t>Kay Larios Soto.</w:t>
          </w:r>
        </w:p>
        <w:p w14:paraId="377D34A8" w14:textId="77777777" w:rsidR="00EE66CC" w:rsidRDefault="00EE66CC" w:rsidP="00533EEB">
          <w:pPr>
            <w:rPr>
              <w:lang w:val="es-ES"/>
            </w:rPr>
          </w:pPr>
        </w:p>
        <w:p w14:paraId="5959ED91" w14:textId="77777777" w:rsidR="00EE66CC" w:rsidRDefault="00EE66CC" w:rsidP="00EE66CC">
          <w:pPr>
            <w:pStyle w:val="Puesto"/>
          </w:pPr>
          <w:bookmarkStart w:id="0" w:name="_Toc357952273"/>
          <w:r>
            <w:t xml:space="preserve">Propósito del </w:t>
          </w:r>
          <w:r w:rsidRPr="00EE66CC">
            <w:t>Proyecto</w:t>
          </w:r>
          <w:bookmarkEnd w:id="0"/>
        </w:p>
        <w:p w14:paraId="791C7D06" w14:textId="27A8DD30" w:rsidR="00C85FC2" w:rsidRPr="00A4543F" w:rsidRDefault="00A4543F" w:rsidP="00A4543F">
          <w:pPr>
            <w:rPr>
              <w:lang w:val="es-ES"/>
            </w:rPr>
          </w:pPr>
          <w:r w:rsidRPr="00A4543F">
            <w:rPr>
              <w:lang w:val="es-ES"/>
            </w:rPr>
            <w:t xml:space="preserve">El propósito del proyecto “Pet Sitting” </w:t>
          </w:r>
          <w:r w:rsidR="004703A8">
            <w:rPr>
              <w:lang w:val="es-ES"/>
            </w:rPr>
            <w:t xml:space="preserve">es </w:t>
          </w:r>
          <w:r w:rsidRPr="00A4543F">
            <w:rPr>
              <w:lang w:val="es-ES"/>
            </w:rPr>
            <w:t>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14:paraId="54F55141" w14:textId="77777777" w:rsidR="00C85FC2" w:rsidRDefault="00C85FC2" w:rsidP="00C85FC2">
          <w:pPr>
            <w:pStyle w:val="Puesto"/>
          </w:pPr>
          <w:r>
            <w:t>Alcance</w:t>
          </w:r>
        </w:p>
        <w:p w14:paraId="64D91346" w14:textId="32D553E2" w:rsidR="00C85331" w:rsidRPr="00827466" w:rsidRDefault="008B286D" w:rsidP="00827466">
          <w:pPr>
            <w:rPr>
              <w:lang w:val="es-ES"/>
            </w:rPr>
          </w:pPr>
          <w:r w:rsidRPr="00C85331">
            <w:rPr>
              <w:lang w:val="es-ES"/>
            </w:rPr>
            <w:t xml:space="preserve">El dispensador de alimento para mascota va dirigido a perros, gatos y conejos, el cual tiene como objetivo principal llenar el plato de comida virtiendo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14:paraId="7D362D94" w14:textId="77777777" w:rsidR="00EE66CC" w:rsidRDefault="00EE66CC" w:rsidP="00EE66CC">
          <w:pPr>
            <w:pStyle w:val="Puesto"/>
          </w:pPr>
          <w:r>
            <w:lastRenderedPageBreak/>
            <w:t>Justificación del proyecto</w:t>
          </w:r>
        </w:p>
        <w:p w14:paraId="135AF365" w14:textId="656A5EAF" w:rsidR="00EE66CC" w:rsidRDefault="00326269" w:rsidP="00EE66CC">
          <w:r>
            <w:rPr>
              <w:lang w:val="es-ES"/>
            </w:rPr>
            <w:t>Se hizo una encuesta en la cual nos indica que mayormente</w:t>
          </w:r>
          <w:r w:rsidR="004434DB">
            <w:rPr>
              <w:lang w:val="es-ES"/>
            </w:rPr>
            <w:t xml:space="preserve"> las personas no pueden adoptar una mascota por</w:t>
          </w:r>
          <w:r>
            <w:rPr>
              <w:lang w:val="es-ES"/>
            </w:rPr>
            <w:t xml:space="preserve"> el motivo que no tienen el tiempo suficiente para cuidarlo o d</w:t>
          </w:r>
          <w:r w:rsidR="00406549">
            <w:rPr>
              <w:lang w:val="es-ES"/>
            </w:rPr>
            <w:t>arle alimento a la mascota</w:t>
          </w:r>
          <w:r w:rsidR="00EB2DD2">
            <w:rPr>
              <w:lang w:val="es-ES"/>
            </w:rPr>
            <w:t xml:space="preserve"> o en algunas ocaciones el dueño(a) no tiene con quien dejar encargado a la mascota para su cuidado</w:t>
          </w:r>
          <w:r>
            <w:rPr>
              <w:lang w:val="es-ES"/>
            </w:rPr>
            <w:t>.</w:t>
          </w:r>
          <w:r w:rsidR="004434DB">
            <w:rPr>
              <w:lang w:val="es-ES"/>
            </w:rPr>
            <w:t xml:space="preserve"> </w:t>
          </w:r>
        </w:p>
        <w:p w14:paraId="23382CAE" w14:textId="77777777" w:rsidR="00EE66CC" w:rsidRDefault="00847C96" w:rsidP="00EE66CC">
          <w:pPr>
            <w:pStyle w:val="Puesto"/>
          </w:pPr>
          <w:r>
            <w:t>Descripción del proyecto</w:t>
          </w:r>
        </w:p>
        <w:p w14:paraId="13CE9130" w14:textId="52C75710" w:rsidR="003E424F" w:rsidRPr="00791D07" w:rsidRDefault="00791D07" w:rsidP="00791D07">
          <w:pPr>
            <w:rPr>
              <w:lang w:val="es-ES"/>
            </w:rPr>
          </w:pPr>
          <w:r>
            <w:rPr>
              <w:lang w:val="es-ES"/>
            </w:rPr>
            <w:t xml:space="preserve">Es realizar un dispensador de alimentos dirigido para las mascotas con el fin de llenar el plato de alimento de manera automatica para que el dueño no tenga que estar sirviendo la hora que le corresponda el alimento para el animal </w:t>
          </w:r>
          <w:r w:rsidR="009864BD">
            <w:rPr>
              <w:lang w:val="es-ES"/>
            </w:rPr>
            <w:t>y su unica función del dueño es llenar el dispensador cuando este se le notifique.</w:t>
          </w:r>
        </w:p>
        <w:p w14:paraId="76A4A372" w14:textId="77777777" w:rsidR="00847C96" w:rsidRDefault="00847C96" w:rsidP="00EE66CC"/>
        <w:p w14:paraId="251F316B" w14:textId="77777777" w:rsidR="00847C96" w:rsidRDefault="00847C96" w:rsidP="00847C96">
          <w:pPr>
            <w:pStyle w:val="Puesto"/>
          </w:pPr>
          <w:r>
            <w:t>Entregables</w:t>
          </w:r>
        </w:p>
        <w:p w14:paraId="2746EBB7" w14:textId="53F8D2B0" w:rsidR="00CC1652" w:rsidRDefault="00CC1652" w:rsidP="00EE66CC">
          <w:r>
            <w:t>Al momento de presentar el proyecto al cliente se le entregará:</w:t>
          </w:r>
        </w:p>
        <w:p w14:paraId="50DE2871" w14:textId="21BD5E44" w:rsidR="00CC1652" w:rsidRDefault="00CC1652" w:rsidP="00CC1652">
          <w:pPr>
            <w:pStyle w:val="Prrafodelista"/>
            <w:numPr>
              <w:ilvl w:val="0"/>
              <w:numId w:val="4"/>
            </w:numPr>
          </w:pPr>
          <w:r>
            <w:t>Manual de usuario.</w:t>
          </w:r>
        </w:p>
        <w:p w14:paraId="64E157C8" w14:textId="77AC43C4" w:rsidR="00522634" w:rsidRDefault="00522634" w:rsidP="00CC1652">
          <w:pPr>
            <w:pStyle w:val="Prrafodelista"/>
            <w:numPr>
              <w:ilvl w:val="0"/>
              <w:numId w:val="4"/>
            </w:numPr>
          </w:pPr>
          <w:r>
            <w:t>Manual Técnico.</w:t>
          </w:r>
        </w:p>
        <w:p w14:paraId="2F907D4C" w14:textId="1E271E49" w:rsidR="00522634" w:rsidRDefault="00522634" w:rsidP="00CC1652">
          <w:pPr>
            <w:pStyle w:val="Prrafodelista"/>
            <w:numPr>
              <w:ilvl w:val="0"/>
              <w:numId w:val="4"/>
            </w:numPr>
          </w:pPr>
          <w:r>
            <w:t>Documentación del proyecto.</w:t>
          </w:r>
        </w:p>
        <w:p w14:paraId="353A8998" w14:textId="4B479305" w:rsidR="00CC1652" w:rsidRDefault="00CC1652" w:rsidP="00CC1652">
          <w:pPr>
            <w:pStyle w:val="Prrafodelista"/>
            <w:numPr>
              <w:ilvl w:val="0"/>
              <w:numId w:val="4"/>
            </w:numPr>
          </w:pPr>
          <w:r>
            <w:t>Aplicación de escritorio.</w:t>
          </w:r>
        </w:p>
        <w:p w14:paraId="516C856D" w14:textId="697C9490" w:rsidR="00CC1652" w:rsidRDefault="00CC1652" w:rsidP="00CC1652">
          <w:pPr>
            <w:pStyle w:val="Prrafodelista"/>
            <w:numPr>
              <w:ilvl w:val="0"/>
              <w:numId w:val="4"/>
            </w:numPr>
          </w:pPr>
          <w:r>
            <w:t>Dispensador de alimento</w:t>
          </w:r>
          <w:r w:rsidR="004434DB">
            <w:t xml:space="preserve"> (Prototipo)</w:t>
          </w:r>
          <w:r>
            <w:t>.</w:t>
          </w:r>
        </w:p>
        <w:p w14:paraId="7902349D" w14:textId="77777777" w:rsidR="00C85FC2" w:rsidRDefault="00C85FC2" w:rsidP="00EE66CC"/>
        <w:p w14:paraId="64A97114" w14:textId="77777777" w:rsidR="00C85FC2" w:rsidRDefault="00C85FC2" w:rsidP="00C85FC2">
          <w:pPr>
            <w:pStyle w:val="Puesto"/>
          </w:pPr>
          <w:r>
            <w:t>Restricciones</w:t>
          </w:r>
        </w:p>
        <w:p w14:paraId="46044464" w14:textId="77777777" w:rsidR="00A4543F" w:rsidRDefault="00A4543F" w:rsidP="00A4543F">
          <w:pPr>
            <w:pStyle w:val="Prrafodelista"/>
            <w:numPr>
              <w:ilvl w:val="0"/>
              <w:numId w:val="4"/>
            </w:numPr>
          </w:pPr>
          <w:r>
            <w:t>No puede dispensar el alimento a más de una mascota a la vez</w:t>
          </w:r>
        </w:p>
        <w:p w14:paraId="2CC07F9B" w14:textId="77777777" w:rsidR="00A4543F" w:rsidRDefault="00A4543F" w:rsidP="00A4543F">
          <w:pPr>
            <w:pStyle w:val="Prrafodelista"/>
            <w:numPr>
              <w:ilvl w:val="0"/>
              <w:numId w:val="4"/>
            </w:numPr>
          </w:pPr>
          <w:r>
            <w:t>No puede dispensar el agua a la mascota</w:t>
          </w:r>
        </w:p>
        <w:p w14:paraId="6FEC1786" w14:textId="77777777" w:rsidR="00A4543F" w:rsidRDefault="00A4543F" w:rsidP="00A4543F">
          <w:pPr>
            <w:pStyle w:val="Prrafodelista"/>
            <w:numPr>
              <w:ilvl w:val="0"/>
              <w:numId w:val="4"/>
            </w:numPr>
          </w:pPr>
          <w:r>
            <w:t>No se puede manejar de manera manual</w:t>
          </w:r>
        </w:p>
        <w:p w14:paraId="4F4F750D" w14:textId="77777777" w:rsidR="00A4543F" w:rsidRDefault="00A4543F" w:rsidP="00A4543F">
          <w:pPr>
            <w:pStyle w:val="Prrafodelista"/>
            <w:numPr>
              <w:ilvl w:val="0"/>
              <w:numId w:val="4"/>
            </w:numPr>
          </w:pPr>
          <w:r>
            <w:t>No puede llenarse solo el alimento</w:t>
          </w:r>
        </w:p>
        <w:p w14:paraId="3FFFEC1C" w14:textId="364A59DA" w:rsidR="008309EC" w:rsidRDefault="00A4543F" w:rsidP="00A4543F">
          <w:pPr>
            <w:pStyle w:val="Prrafodelista"/>
            <w:numPr>
              <w:ilvl w:val="0"/>
              <w:numId w:val="4"/>
            </w:numPr>
          </w:pPr>
          <w:r>
            <w:t>Debe estar enchufado a la electricidad</w:t>
          </w:r>
        </w:p>
        <w:p w14:paraId="3CB1D754" w14:textId="27F17D44" w:rsidR="003204D1" w:rsidRDefault="003204D1" w:rsidP="00C85FC2"/>
        <w:p w14:paraId="765F557E" w14:textId="1625B90F" w:rsidR="00175072" w:rsidRDefault="00175072" w:rsidP="00C85FC2"/>
        <w:p w14:paraId="40393915" w14:textId="2F178955" w:rsidR="00175072" w:rsidRDefault="00175072" w:rsidP="00C85FC2"/>
        <w:p w14:paraId="34FC4398" w14:textId="77777777" w:rsidR="00175072" w:rsidRDefault="00175072" w:rsidP="00C85FC2"/>
        <w:p w14:paraId="5811D57F" w14:textId="77777777" w:rsidR="008309EC" w:rsidRDefault="008309EC" w:rsidP="008309EC">
          <w:pPr>
            <w:pStyle w:val="Puesto"/>
          </w:pPr>
          <w:r>
            <w:lastRenderedPageBreak/>
            <w:t>Riesgos del proyecto</w:t>
          </w:r>
        </w:p>
        <w:p w14:paraId="3F38557C" w14:textId="537468D6" w:rsidR="008309EC" w:rsidRDefault="00522634" w:rsidP="008309EC">
          <w:r>
            <w:t>Algunos de los riesgos que se pueden presentar durante el desarrollo del proyecto son:</w:t>
          </w:r>
        </w:p>
        <w:p w14:paraId="19830C1D" w14:textId="3BBDE982" w:rsidR="00522634" w:rsidRDefault="00522634" w:rsidP="00522634">
          <w:pPr>
            <w:pStyle w:val="Prrafodelista"/>
            <w:numPr>
              <w:ilvl w:val="0"/>
              <w:numId w:val="5"/>
            </w:numPr>
          </w:pPr>
          <w:r>
            <w:t xml:space="preserve">Que se descomponga algún equipo </w:t>
          </w:r>
          <w:r w:rsidR="008B286D">
            <w:t>de compúto.</w:t>
          </w:r>
        </w:p>
        <w:p w14:paraId="1E957BF5" w14:textId="0FA8B2DA" w:rsidR="008B286D" w:rsidRDefault="008B286D" w:rsidP="008B286D">
          <w:pPr>
            <w:pStyle w:val="Prrafodelista"/>
            <w:numPr>
              <w:ilvl w:val="0"/>
              <w:numId w:val="5"/>
            </w:numPr>
          </w:pPr>
          <w:r>
            <w:t>Accidentes.</w:t>
          </w:r>
        </w:p>
        <w:p w14:paraId="5C572112" w14:textId="55E20EBD" w:rsidR="008B286D" w:rsidRDefault="008B286D" w:rsidP="008B286D">
          <w:pPr>
            <w:pStyle w:val="Prrafodelista"/>
            <w:numPr>
              <w:ilvl w:val="0"/>
              <w:numId w:val="5"/>
            </w:numPr>
          </w:pPr>
          <w:r>
            <w:t>Enfermedades.</w:t>
          </w:r>
        </w:p>
        <w:p w14:paraId="4530B0E2" w14:textId="5C5C55AE" w:rsidR="008B286D" w:rsidRDefault="008B286D" w:rsidP="008B286D">
          <w:pPr>
            <w:pStyle w:val="Prrafodelista"/>
            <w:numPr>
              <w:ilvl w:val="0"/>
              <w:numId w:val="5"/>
            </w:numPr>
          </w:pPr>
          <w:r>
            <w:t>Desastres naturales.</w:t>
          </w:r>
        </w:p>
        <w:p w14:paraId="7297BC3A" w14:textId="07FCA9C9" w:rsidR="008B286D" w:rsidRDefault="008B286D" w:rsidP="008B286D">
          <w:pPr>
            <w:pStyle w:val="Prrafodelista"/>
            <w:numPr>
              <w:ilvl w:val="0"/>
              <w:numId w:val="5"/>
            </w:numPr>
          </w:pPr>
          <w:r>
            <w:t>Problemas climáticos.</w:t>
          </w:r>
        </w:p>
        <w:p w14:paraId="6546B899" w14:textId="08294113" w:rsidR="008B286D" w:rsidRDefault="008B286D" w:rsidP="008B286D">
          <w:pPr>
            <w:pStyle w:val="Prrafodelista"/>
            <w:numPr>
              <w:ilvl w:val="0"/>
              <w:numId w:val="5"/>
            </w:numPr>
          </w:pPr>
          <w:r>
            <w:t>Los componentes técnicos no son los adecuados.</w:t>
          </w:r>
        </w:p>
        <w:p w14:paraId="4E57E7B0" w14:textId="77DDCBDF" w:rsidR="008B286D" w:rsidRDefault="008B286D" w:rsidP="008B286D">
          <w:pPr>
            <w:pStyle w:val="Prrafodelista"/>
            <w:numPr>
              <w:ilvl w:val="0"/>
              <w:numId w:val="5"/>
            </w:numPr>
          </w:pPr>
          <w:r>
            <w:t>Perdida de información.</w:t>
          </w:r>
        </w:p>
        <w:p w14:paraId="35B40E39" w14:textId="1E971B21" w:rsidR="008B286D" w:rsidRDefault="008B286D" w:rsidP="008B286D">
          <w:pPr>
            <w:pStyle w:val="Prrafodelista"/>
            <w:numPr>
              <w:ilvl w:val="0"/>
              <w:numId w:val="5"/>
            </w:numPr>
          </w:pPr>
          <w:r>
            <w:t>Problemas financieros.</w:t>
          </w:r>
        </w:p>
        <w:p w14:paraId="42E9E028" w14:textId="7016387A" w:rsidR="00847C96" w:rsidRPr="00EE66CC" w:rsidRDefault="008B286D" w:rsidP="00EE66CC">
          <w:pPr>
            <w:pStyle w:val="Prrafodelista"/>
            <w:numPr>
              <w:ilvl w:val="0"/>
              <w:numId w:val="5"/>
            </w:numPr>
          </w:pPr>
          <w:r>
            <w:t>Cambios inesperados por parte del cliente.</w:t>
          </w:r>
        </w:p>
        <w:p w14:paraId="21493C92" w14:textId="77777777" w:rsidR="00EE66CC" w:rsidRDefault="00EE66CC" w:rsidP="00847C96">
          <w:pPr>
            <w:pStyle w:val="Puesto"/>
          </w:pPr>
          <w:bookmarkStart w:id="1" w:name="_Toc357952275"/>
          <w:r>
            <w:t xml:space="preserve">Requerimientos </w:t>
          </w:r>
          <w:bookmarkStart w:id="2" w:name="_Toc357952276"/>
          <w:bookmarkEnd w:id="1"/>
          <w:r>
            <w:t>del producto</w:t>
          </w:r>
          <w:bookmarkEnd w:id="2"/>
          <w:r w:rsidR="00C85FC2">
            <w:t xml:space="preserve"> final</w:t>
          </w:r>
        </w:p>
        <w:p w14:paraId="11A55EF2" w14:textId="34C9250C" w:rsidR="00847C96" w:rsidRDefault="00A91857" w:rsidP="00A91857">
          <w:pPr>
            <w:pStyle w:val="Prrafodelista"/>
            <w:numPr>
              <w:ilvl w:val="0"/>
              <w:numId w:val="8"/>
            </w:numPr>
          </w:pPr>
          <w:r>
            <w:t>Proporcionar un Dispensador con conecciones estables y seguras.</w:t>
          </w:r>
        </w:p>
        <w:p w14:paraId="5054DF10" w14:textId="27EB1AD6" w:rsidR="00A91857" w:rsidRDefault="00A91857" w:rsidP="00A91857">
          <w:pPr>
            <w:pStyle w:val="Prrafodelista"/>
            <w:numPr>
              <w:ilvl w:val="0"/>
              <w:numId w:val="8"/>
            </w:numPr>
          </w:pPr>
          <w:r>
            <w:t>Entregar fuente de alimentacion para el sistema.</w:t>
          </w:r>
        </w:p>
        <w:p w14:paraId="017155A5" w14:textId="2B60C20D" w:rsidR="00A91857" w:rsidRDefault="00A91857" w:rsidP="00A91857">
          <w:pPr>
            <w:pStyle w:val="Prrafodelista"/>
            <w:numPr>
              <w:ilvl w:val="0"/>
              <w:numId w:val="8"/>
            </w:numPr>
          </w:pPr>
          <w:r>
            <w:t>Otorgar archivo de instalacion para el sistema.</w:t>
          </w:r>
        </w:p>
        <w:p w14:paraId="10381C58" w14:textId="2E087658" w:rsidR="00847C96" w:rsidRDefault="00A91857" w:rsidP="00847C96">
          <w:pPr>
            <w:pStyle w:val="Prrafodelista"/>
            <w:numPr>
              <w:ilvl w:val="0"/>
              <w:numId w:val="8"/>
            </w:numPr>
          </w:pPr>
          <w:r>
            <w:t>Cumplir con los estandares establecidos al inicio.</w:t>
          </w:r>
        </w:p>
        <w:p w14:paraId="53A418CF" w14:textId="77777777" w:rsidR="00EE66CC" w:rsidRDefault="00EE66CC" w:rsidP="00847C96">
          <w:pPr>
            <w:pStyle w:val="Puesto"/>
          </w:pPr>
          <w:bookmarkStart w:id="3" w:name="_Toc357952277"/>
          <w:r w:rsidRPr="001D487D">
            <w:t>Requerimientos del proyecto</w:t>
          </w:r>
          <w:bookmarkEnd w:id="3"/>
        </w:p>
        <w:p w14:paraId="423F514A" w14:textId="791BD3D6" w:rsidR="00C85331" w:rsidRDefault="00C85331" w:rsidP="00C85331">
          <w:pPr>
            <w:spacing w:after="0" w:line="360" w:lineRule="auto"/>
          </w:pPr>
          <w:r>
            <w:t>Algunos de los requerimientos funcionales y no funcionales son:</w:t>
          </w:r>
        </w:p>
        <w:p w14:paraId="60967AD1" w14:textId="77777777" w:rsidR="00C85331" w:rsidRDefault="00C85331" w:rsidP="00C85331">
          <w:pPr>
            <w:pStyle w:val="Prrafodelista"/>
            <w:numPr>
              <w:ilvl w:val="0"/>
              <w:numId w:val="6"/>
            </w:numPr>
            <w:spacing w:after="0" w:line="240" w:lineRule="auto"/>
          </w:pPr>
          <w:r>
            <w:t>Registrar mascota.</w:t>
          </w:r>
        </w:p>
        <w:p w14:paraId="07F286E9" w14:textId="77777777" w:rsidR="00C85331" w:rsidRDefault="00C85331" w:rsidP="00C85331">
          <w:pPr>
            <w:pStyle w:val="Prrafodelista"/>
            <w:numPr>
              <w:ilvl w:val="0"/>
              <w:numId w:val="6"/>
            </w:numPr>
            <w:spacing w:after="0" w:line="240" w:lineRule="auto"/>
          </w:pPr>
          <w:r>
            <w:t>Modificar datos de la mascota.</w:t>
          </w:r>
        </w:p>
        <w:p w14:paraId="7E2E4A18" w14:textId="77777777" w:rsidR="00C85331" w:rsidRDefault="00C85331" w:rsidP="00C85331">
          <w:pPr>
            <w:pStyle w:val="Prrafodelista"/>
            <w:numPr>
              <w:ilvl w:val="0"/>
              <w:numId w:val="6"/>
            </w:numPr>
            <w:spacing w:after="0" w:line="240" w:lineRule="auto"/>
          </w:pPr>
          <w:r>
            <w:t>Eliminar datos de la mascota.</w:t>
          </w:r>
        </w:p>
        <w:p w14:paraId="50DD766D" w14:textId="77777777" w:rsidR="00C85331" w:rsidRDefault="00C85331" w:rsidP="00C85331">
          <w:pPr>
            <w:pStyle w:val="Prrafodelista"/>
            <w:numPr>
              <w:ilvl w:val="0"/>
              <w:numId w:val="6"/>
            </w:numPr>
            <w:spacing w:after="0" w:line="240" w:lineRule="auto"/>
          </w:pPr>
          <w:r>
            <w:t>Mostrar datos de la mascota.</w:t>
          </w:r>
        </w:p>
        <w:p w14:paraId="5B15093D" w14:textId="77777777" w:rsidR="00C85331" w:rsidRDefault="00C85331" w:rsidP="00C85331">
          <w:pPr>
            <w:pStyle w:val="Prrafodelista"/>
            <w:numPr>
              <w:ilvl w:val="0"/>
              <w:numId w:val="6"/>
            </w:numPr>
            <w:spacing w:after="0" w:line="240" w:lineRule="auto"/>
          </w:pPr>
          <w:r>
            <w:t>Mostrar información precargada a seleccionar.</w:t>
          </w:r>
        </w:p>
        <w:p w14:paraId="51105A9A" w14:textId="77777777" w:rsidR="00C85331" w:rsidRDefault="00C85331" w:rsidP="00C85331">
          <w:pPr>
            <w:pStyle w:val="Prrafodelista"/>
            <w:numPr>
              <w:ilvl w:val="0"/>
              <w:numId w:val="6"/>
            </w:numPr>
            <w:spacing w:after="0" w:line="240" w:lineRule="auto"/>
          </w:pPr>
          <w:r>
            <w:t>Seleccionar datos sobre la mascota.</w:t>
          </w:r>
        </w:p>
        <w:p w14:paraId="7B709FEE" w14:textId="77777777" w:rsidR="00C85331" w:rsidRDefault="00C85331" w:rsidP="00C85331">
          <w:pPr>
            <w:pStyle w:val="Prrafodelista"/>
            <w:numPr>
              <w:ilvl w:val="0"/>
              <w:numId w:val="6"/>
            </w:numPr>
            <w:spacing w:after="0" w:line="240" w:lineRule="auto"/>
          </w:pPr>
          <w:r>
            <w:t>Envía datos al dispositivo.</w:t>
          </w:r>
        </w:p>
        <w:p w14:paraId="2AB4736F" w14:textId="77777777" w:rsidR="00C85331" w:rsidRDefault="00C85331" w:rsidP="00C85331">
          <w:pPr>
            <w:pStyle w:val="Prrafodelista"/>
            <w:numPr>
              <w:ilvl w:val="0"/>
              <w:numId w:val="6"/>
            </w:numPr>
            <w:spacing w:after="0" w:line="240" w:lineRule="auto"/>
          </w:pPr>
          <w:r>
            <w:t>Envía notificación para actualizar datos de la mascota.</w:t>
          </w:r>
        </w:p>
        <w:p w14:paraId="67BD3A78" w14:textId="77777777" w:rsidR="00C85331" w:rsidRDefault="00C85331" w:rsidP="00C85331">
          <w:pPr>
            <w:pStyle w:val="Prrafodelista"/>
            <w:numPr>
              <w:ilvl w:val="0"/>
              <w:numId w:val="6"/>
            </w:numPr>
            <w:spacing w:after="0" w:line="240" w:lineRule="auto"/>
          </w:pPr>
          <w:r>
            <w:t>Envía notificación de aviso cuando haya poca cantidad de alimento.</w:t>
          </w:r>
        </w:p>
        <w:p w14:paraId="617902EE" w14:textId="77777777" w:rsidR="00C85331" w:rsidRDefault="00C85331" w:rsidP="00C85331">
          <w:pPr>
            <w:pStyle w:val="Prrafodelista"/>
            <w:numPr>
              <w:ilvl w:val="0"/>
              <w:numId w:val="6"/>
            </w:numPr>
            <w:spacing w:after="0" w:line="240" w:lineRule="auto"/>
          </w:pPr>
          <w:r>
            <w:t xml:space="preserve"> Dispensar la cantidad de alimento a soltar.</w:t>
          </w:r>
        </w:p>
        <w:p w14:paraId="7A724F88" w14:textId="77777777" w:rsidR="00C85331" w:rsidRDefault="00C85331" w:rsidP="00C85331">
          <w:pPr>
            <w:pStyle w:val="Prrafodelista"/>
            <w:numPr>
              <w:ilvl w:val="0"/>
              <w:numId w:val="6"/>
            </w:numPr>
            <w:spacing w:after="0" w:line="240" w:lineRule="auto"/>
          </w:pPr>
          <w:r>
            <w:t>Llenar el plato de comida de la mascota.</w:t>
          </w:r>
        </w:p>
        <w:p w14:paraId="0E6203E7" w14:textId="77777777" w:rsidR="00C85331" w:rsidRDefault="00C85331" w:rsidP="00C85331">
          <w:pPr>
            <w:pStyle w:val="Prrafodelista"/>
            <w:numPr>
              <w:ilvl w:val="0"/>
              <w:numId w:val="6"/>
            </w:numPr>
            <w:spacing w:after="0" w:line="240" w:lineRule="auto"/>
          </w:pPr>
          <w:r>
            <w:t>Abrir puerta del alimento.</w:t>
          </w:r>
        </w:p>
        <w:p w14:paraId="613C732F" w14:textId="77777777" w:rsidR="00C85331" w:rsidRDefault="00C85331" w:rsidP="00C85331">
          <w:pPr>
            <w:pStyle w:val="Prrafodelista"/>
            <w:numPr>
              <w:ilvl w:val="0"/>
              <w:numId w:val="6"/>
            </w:numPr>
            <w:spacing w:after="0" w:line="240" w:lineRule="auto"/>
          </w:pPr>
          <w:r>
            <w:t>Cerrar puerta del alimento.</w:t>
          </w:r>
        </w:p>
        <w:p w14:paraId="671BA9BD" w14:textId="77777777" w:rsidR="00C85331" w:rsidRDefault="00C85331" w:rsidP="00C85331">
          <w:pPr>
            <w:pStyle w:val="Prrafodelista"/>
            <w:numPr>
              <w:ilvl w:val="0"/>
              <w:numId w:val="6"/>
            </w:numPr>
            <w:spacing w:after="0" w:line="240" w:lineRule="auto"/>
          </w:pPr>
          <w:r>
            <w:t>Detectar insuficiencia de alimento del dispensador.</w:t>
          </w:r>
        </w:p>
        <w:p w14:paraId="5958A9EB" w14:textId="7E1757F6" w:rsidR="00847C96" w:rsidRDefault="003E424F" w:rsidP="003E424F">
          <w:pPr>
            <w:tabs>
              <w:tab w:val="right" w:pos="9360"/>
            </w:tabs>
          </w:pPr>
          <w:r>
            <w:tab/>
          </w:r>
        </w:p>
        <w:p w14:paraId="397B8BB7" w14:textId="77777777" w:rsidR="00847C96" w:rsidRDefault="00847C96" w:rsidP="00847C96"/>
        <w:p w14:paraId="53ABC22C" w14:textId="77777777" w:rsidR="00847C96" w:rsidRDefault="00847C96" w:rsidP="00847C96">
          <w:pPr>
            <w:pStyle w:val="Puesto"/>
          </w:pPr>
          <w:r>
            <w:lastRenderedPageBreak/>
            <w:t>Presupuesto estimado</w:t>
          </w:r>
        </w:p>
        <w:p w14:paraId="7F44F1E4" w14:textId="424DF808" w:rsidR="00847C96" w:rsidRDefault="004C7D67" w:rsidP="00847C96">
          <w:r>
            <w:t>Para el desarrollo de este proyecto se emplea la tecnologia de arduino. Esto quiere decir que se aplicara el lenguaje c++ para su desarrollo. Arduino nos brinda la opcion de trabajar con multiples tipos de sensores y diversos componentes electronicos para adaptar los voltajes necesarios, el tipo y velocidad de movimiento, la calidad y estabilidad del producto entre otros factores. A continuacion se redacta una lista temporal de materiales para el total funcionamiento del proyecto.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5103"/>
            <w:gridCol w:w="1955"/>
          </w:tblGrid>
          <w:tr w:rsidR="004C7D67" w14:paraId="099B736C" w14:textId="0580AF41" w:rsidTr="004C7D67">
            <w:trPr>
              <w:trHeight w:val="333"/>
            </w:trPr>
            <w:tc>
              <w:tcPr>
                <w:tcW w:w="2410" w:type="dxa"/>
                <w:shd w:val="clear" w:color="auto" w:fill="2683C6" w:themeFill="accent2"/>
                <w:vAlign w:val="center"/>
              </w:tcPr>
              <w:p w14:paraId="48EF54CB" w14:textId="580B6858" w:rsidR="004C7D67" w:rsidRPr="00E6228D" w:rsidRDefault="004C7D67" w:rsidP="00407A18">
                <w:pPr>
                  <w:jc w:val="center"/>
                  <w:rPr>
                    <w:b/>
                    <w:color w:val="FFFFFF" w:themeColor="background1"/>
                    <w:lang w:eastAsia="es-VE"/>
                  </w:rPr>
                </w:pPr>
                <w:r>
                  <w:rPr>
                    <w:b/>
                    <w:color w:val="FFFFFF" w:themeColor="background1"/>
                    <w:lang w:eastAsia="es-VE"/>
                  </w:rPr>
                  <w:t>Tipo de Recurso</w:t>
                </w:r>
              </w:p>
            </w:tc>
            <w:tc>
              <w:tcPr>
                <w:tcW w:w="5103" w:type="dxa"/>
                <w:shd w:val="clear" w:color="auto" w:fill="2683C6" w:themeFill="accent2"/>
                <w:vAlign w:val="center"/>
              </w:tcPr>
              <w:p w14:paraId="2094DAD2" w14:textId="57DE879D" w:rsidR="004C7D67" w:rsidRPr="00E6228D" w:rsidRDefault="004C7D67" w:rsidP="00407A18">
                <w:pPr>
                  <w:jc w:val="center"/>
                  <w:rPr>
                    <w:b/>
                    <w:color w:val="FFFFFF" w:themeColor="background1"/>
                    <w:lang w:eastAsia="es-VE"/>
                  </w:rPr>
                </w:pPr>
                <w:r>
                  <w:rPr>
                    <w:b/>
                    <w:color w:val="FFFFFF" w:themeColor="background1"/>
                    <w:lang w:eastAsia="es-VE"/>
                  </w:rPr>
                  <w:t>Descripcion</w:t>
                </w:r>
              </w:p>
            </w:tc>
            <w:tc>
              <w:tcPr>
                <w:tcW w:w="1955" w:type="dxa"/>
                <w:shd w:val="clear" w:color="auto" w:fill="2683C6" w:themeFill="accent2"/>
              </w:tcPr>
              <w:p w14:paraId="34D00DFB" w14:textId="6FDA028E" w:rsidR="004C7D67" w:rsidRDefault="004C7D67" w:rsidP="00407A18">
                <w:pPr>
                  <w:jc w:val="center"/>
                  <w:rPr>
                    <w:b/>
                    <w:color w:val="FFFFFF" w:themeColor="background1"/>
                    <w:lang w:eastAsia="es-VE"/>
                  </w:rPr>
                </w:pPr>
                <w:r>
                  <w:rPr>
                    <w:b/>
                    <w:color w:val="FFFFFF" w:themeColor="background1"/>
                    <w:lang w:eastAsia="es-VE"/>
                  </w:rPr>
                  <w:t>Precio</w:t>
                </w:r>
              </w:p>
            </w:tc>
          </w:tr>
          <w:tr w:rsidR="004C7D67" w14:paraId="15B73B6C" w14:textId="2CB526F5" w:rsidTr="004C7D67">
            <w:trPr>
              <w:trHeight w:val="736"/>
            </w:trPr>
            <w:tc>
              <w:tcPr>
                <w:tcW w:w="2410" w:type="dxa"/>
                <w:shd w:val="clear" w:color="auto" w:fill="auto"/>
                <w:vAlign w:val="center"/>
              </w:tcPr>
              <w:p w14:paraId="2BA7B480" w14:textId="124E3971" w:rsidR="004C7D67" w:rsidRPr="00B94149" w:rsidRDefault="00AD1FD9" w:rsidP="00407A18">
                <w:pPr>
                  <w:jc w:val="center"/>
                  <w:rPr>
                    <w:lang w:eastAsia="es-VE"/>
                  </w:rPr>
                </w:pPr>
                <w:r>
                  <w:rPr>
                    <w:lang w:eastAsia="es-VE"/>
                  </w:rPr>
                  <w:t>Electronica</w:t>
                </w:r>
              </w:p>
            </w:tc>
            <w:tc>
              <w:tcPr>
                <w:tcW w:w="5103" w:type="dxa"/>
                <w:shd w:val="clear" w:color="auto" w:fill="auto"/>
                <w:vAlign w:val="center"/>
              </w:tcPr>
              <w:p w14:paraId="1929BB08" w14:textId="25EC4A38" w:rsidR="004C7D67" w:rsidRPr="00B94149" w:rsidRDefault="00665A10" w:rsidP="00407A18">
                <w:pPr>
                  <w:jc w:val="center"/>
                  <w:rPr>
                    <w:lang w:eastAsia="es-VE"/>
                  </w:rPr>
                </w:pPr>
                <w:r>
                  <w:rPr>
                    <w:lang w:eastAsia="es-VE"/>
                  </w:rPr>
                  <w:t>Arduino uno, Ardu</w:t>
                </w:r>
                <w:r w:rsidR="008D039B">
                  <w:rPr>
                    <w:lang w:eastAsia="es-VE"/>
                  </w:rPr>
                  <w:t xml:space="preserve">ino nano, </w:t>
                </w:r>
                <w:r w:rsidR="008D039B" w:rsidRPr="008D039B">
                  <w:rPr>
                    <w:lang w:eastAsia="es-VE"/>
                  </w:rPr>
                  <w:t>servo Power Pro SG90</w:t>
                </w:r>
                <w:r w:rsidR="008D039B">
                  <w:rPr>
                    <w:lang w:eastAsia="es-VE"/>
                  </w:rPr>
                  <w:t>, resistencias (personalizadas), interruptor, relevador (personalizado), leds, capacitores(personalizado), fuente de poder, bocina 8 ohms, modulo SIM, Modulo sd, cable telefonico, placa fenolica, cautin, pasta para soldar, base para cautin, soldadura.</w:t>
                </w:r>
              </w:p>
              <w:p w14:paraId="70F8D95A" w14:textId="77777777" w:rsidR="004C7D67" w:rsidRPr="00B94149" w:rsidRDefault="004C7D67" w:rsidP="00407A18">
                <w:pPr>
                  <w:jc w:val="center"/>
                  <w:rPr>
                    <w:lang w:eastAsia="es-VE"/>
                  </w:rPr>
                </w:pPr>
              </w:p>
            </w:tc>
            <w:tc>
              <w:tcPr>
                <w:tcW w:w="1955" w:type="dxa"/>
              </w:tcPr>
              <w:p w14:paraId="3CA45780" w14:textId="4DDAF15E" w:rsidR="004C7D67" w:rsidRPr="00B94149" w:rsidRDefault="00A91857" w:rsidP="00407A18">
                <w:pPr>
                  <w:jc w:val="center"/>
                  <w:rPr>
                    <w:lang w:eastAsia="es-VE"/>
                  </w:rPr>
                </w:pPr>
                <w:r>
                  <w:rPr>
                    <w:lang w:eastAsia="es-VE"/>
                  </w:rPr>
                  <w:t>$586.00</w:t>
                </w:r>
              </w:p>
            </w:tc>
          </w:tr>
          <w:tr w:rsidR="004C7D67" w14:paraId="57561E5F" w14:textId="07BDA2D1" w:rsidTr="004C7D67">
            <w:tc>
              <w:tcPr>
                <w:tcW w:w="2410" w:type="dxa"/>
                <w:shd w:val="clear" w:color="auto" w:fill="auto"/>
                <w:vAlign w:val="center"/>
              </w:tcPr>
              <w:p w14:paraId="316F5D1A" w14:textId="2E6EC59A" w:rsidR="004C7D67" w:rsidRPr="00B94149" w:rsidRDefault="00AD1FD9" w:rsidP="00407A18">
                <w:pPr>
                  <w:jc w:val="center"/>
                  <w:rPr>
                    <w:lang w:eastAsia="es-VE"/>
                  </w:rPr>
                </w:pPr>
                <w:r>
                  <w:rPr>
                    <w:lang w:eastAsia="es-VE"/>
                  </w:rPr>
                  <w:t>Textil</w:t>
                </w:r>
              </w:p>
            </w:tc>
            <w:tc>
              <w:tcPr>
                <w:tcW w:w="5103" w:type="dxa"/>
                <w:shd w:val="clear" w:color="auto" w:fill="auto"/>
                <w:vAlign w:val="center"/>
              </w:tcPr>
              <w:p w14:paraId="5427F227" w14:textId="77777777" w:rsidR="004C7D67" w:rsidRPr="00B94149" w:rsidRDefault="004C7D67" w:rsidP="00407A18">
                <w:pPr>
                  <w:jc w:val="center"/>
                  <w:rPr>
                    <w:lang w:eastAsia="es-VE"/>
                  </w:rPr>
                </w:pPr>
              </w:p>
              <w:p w14:paraId="1B81A2FA" w14:textId="418A542C" w:rsidR="004C7D67" w:rsidRPr="00B94149" w:rsidRDefault="00AD1FD9" w:rsidP="00407A18">
                <w:pPr>
                  <w:jc w:val="center"/>
                  <w:rPr>
                    <w:lang w:eastAsia="es-VE"/>
                  </w:rPr>
                </w:pPr>
                <w:r>
                  <w:rPr>
                    <w:lang w:eastAsia="es-VE"/>
                  </w:rPr>
                  <w:t>Silicon, acrilico blanco, pintura vinci, acrilico azul, cutter, esmalte en aerosol.</w:t>
                </w:r>
              </w:p>
            </w:tc>
            <w:tc>
              <w:tcPr>
                <w:tcW w:w="1955" w:type="dxa"/>
              </w:tcPr>
              <w:p w14:paraId="111BF330" w14:textId="49FA28DF" w:rsidR="004C7D67" w:rsidRDefault="00A91857" w:rsidP="00407A18">
                <w:pPr>
                  <w:jc w:val="center"/>
                  <w:rPr>
                    <w:lang w:eastAsia="es-VE"/>
                  </w:rPr>
                </w:pPr>
                <w:r>
                  <w:rPr>
                    <w:lang w:eastAsia="es-VE"/>
                  </w:rPr>
                  <w:t>$190.00</w:t>
                </w:r>
              </w:p>
            </w:tc>
          </w:tr>
          <w:tr w:rsidR="004C7D67" w14:paraId="05D0C9D0" w14:textId="784D21F2" w:rsidTr="004C7D67">
            <w:trPr>
              <w:trHeight w:val="393"/>
            </w:trPr>
            <w:tc>
              <w:tcPr>
                <w:tcW w:w="2410" w:type="dxa"/>
                <w:shd w:val="clear" w:color="auto" w:fill="auto"/>
                <w:vAlign w:val="center"/>
              </w:tcPr>
              <w:p w14:paraId="1DD7FC47" w14:textId="4E61B37F" w:rsidR="004C7D67" w:rsidRPr="00B94149" w:rsidRDefault="00AD1FD9" w:rsidP="00407A18">
                <w:pPr>
                  <w:jc w:val="center"/>
                  <w:rPr>
                    <w:lang w:eastAsia="es-VE"/>
                  </w:rPr>
                </w:pPr>
                <w:r>
                  <w:rPr>
                    <w:lang w:eastAsia="es-VE"/>
                  </w:rPr>
                  <w:t>Pruebas y consumos.</w:t>
                </w:r>
              </w:p>
            </w:tc>
            <w:tc>
              <w:tcPr>
                <w:tcW w:w="5103" w:type="dxa"/>
                <w:shd w:val="clear" w:color="auto" w:fill="auto"/>
                <w:vAlign w:val="center"/>
              </w:tcPr>
              <w:p w14:paraId="5497B7A5" w14:textId="77777777" w:rsidR="004C7D67" w:rsidRPr="00B94149" w:rsidRDefault="004C7D67" w:rsidP="00407A18">
                <w:pPr>
                  <w:jc w:val="center"/>
                  <w:rPr>
                    <w:lang w:eastAsia="es-VE"/>
                  </w:rPr>
                </w:pPr>
              </w:p>
              <w:p w14:paraId="5B6D2928" w14:textId="35F2E4E3" w:rsidR="004C7D67" w:rsidRPr="00B94149" w:rsidRDefault="00AD1FD9" w:rsidP="00407A18">
                <w:pPr>
                  <w:jc w:val="center"/>
                  <w:rPr>
                    <w:lang w:eastAsia="es-VE"/>
                  </w:rPr>
                </w:pPr>
                <w:r>
                  <w:rPr>
                    <w:lang w:eastAsia="es-VE"/>
                  </w:rPr>
                  <w:t>Dispensado</w:t>
                </w:r>
                <w:r w:rsidR="004703A8">
                  <w:rPr>
                    <w:lang w:eastAsia="es-VE"/>
                  </w:rPr>
                  <w:t>r de comida, croqueta (personal</w:t>
                </w:r>
                <w:r>
                  <w:rPr>
                    <w:lang w:eastAsia="es-VE"/>
                  </w:rPr>
                  <w:t>i</w:t>
                </w:r>
                <w:r w:rsidR="004703A8">
                  <w:rPr>
                    <w:lang w:eastAsia="es-VE"/>
                  </w:rPr>
                  <w:t>z</w:t>
                </w:r>
                <w:r>
                  <w:rPr>
                    <w:lang w:eastAsia="es-VE"/>
                  </w:rPr>
                  <w:t xml:space="preserve">ada), </w:t>
                </w:r>
              </w:p>
            </w:tc>
            <w:tc>
              <w:tcPr>
                <w:tcW w:w="1955" w:type="dxa"/>
              </w:tcPr>
              <w:p w14:paraId="421C32E1" w14:textId="78B5915A" w:rsidR="004C7D67" w:rsidRDefault="00A91857" w:rsidP="00407A18">
                <w:pPr>
                  <w:jc w:val="center"/>
                  <w:rPr>
                    <w:lang w:eastAsia="es-VE"/>
                  </w:rPr>
                </w:pPr>
                <w:r>
                  <w:rPr>
                    <w:lang w:eastAsia="es-VE"/>
                  </w:rPr>
                  <w:t>$100.00</w:t>
                </w:r>
              </w:p>
            </w:tc>
          </w:tr>
          <w:tr w:rsidR="00A91857" w14:paraId="7471F249" w14:textId="77777777" w:rsidTr="004C7D67">
            <w:trPr>
              <w:trHeight w:val="393"/>
            </w:trPr>
            <w:tc>
              <w:tcPr>
                <w:tcW w:w="2410" w:type="dxa"/>
                <w:shd w:val="clear" w:color="auto" w:fill="auto"/>
                <w:vAlign w:val="center"/>
              </w:tcPr>
              <w:p w14:paraId="08544ECE" w14:textId="77777777" w:rsidR="00A91857" w:rsidRDefault="00A91857" w:rsidP="00407A18">
                <w:pPr>
                  <w:jc w:val="center"/>
                  <w:rPr>
                    <w:lang w:eastAsia="es-VE"/>
                  </w:rPr>
                </w:pPr>
              </w:p>
            </w:tc>
            <w:tc>
              <w:tcPr>
                <w:tcW w:w="5103" w:type="dxa"/>
                <w:shd w:val="clear" w:color="auto" w:fill="auto"/>
                <w:vAlign w:val="center"/>
              </w:tcPr>
              <w:p w14:paraId="255FD774" w14:textId="57D58453" w:rsidR="00A91857" w:rsidRPr="00B94149" w:rsidRDefault="00A91857" w:rsidP="00407A18">
                <w:pPr>
                  <w:jc w:val="center"/>
                  <w:rPr>
                    <w:lang w:eastAsia="es-VE"/>
                  </w:rPr>
                </w:pPr>
                <w:r>
                  <w:rPr>
                    <w:lang w:eastAsia="es-VE"/>
                  </w:rPr>
                  <w:t xml:space="preserve">Total: </w:t>
                </w:r>
              </w:p>
            </w:tc>
            <w:tc>
              <w:tcPr>
                <w:tcW w:w="1955" w:type="dxa"/>
              </w:tcPr>
              <w:p w14:paraId="68D953D5" w14:textId="1AF49463" w:rsidR="00A91857" w:rsidRDefault="00A91857" w:rsidP="00407A18">
                <w:pPr>
                  <w:jc w:val="center"/>
                  <w:rPr>
                    <w:lang w:eastAsia="es-VE"/>
                  </w:rPr>
                </w:pPr>
                <w:r>
                  <w:rPr>
                    <w:lang w:eastAsia="es-VE"/>
                  </w:rPr>
                  <w:t>$876.00</w:t>
                </w:r>
              </w:p>
            </w:tc>
          </w:tr>
        </w:tbl>
        <w:p w14:paraId="1300A4DA" w14:textId="10277541" w:rsidR="00847C96" w:rsidRDefault="00847C96" w:rsidP="00847C96"/>
        <w:p w14:paraId="54C9FCBA" w14:textId="43588919" w:rsidR="00175072" w:rsidRDefault="00175072" w:rsidP="00847C96">
          <w:bookmarkStart w:id="4" w:name="_GoBack"/>
          <w:bookmarkEnd w:id="4"/>
        </w:p>
        <w:p w14:paraId="3690553B" w14:textId="08499EA1" w:rsidR="00175072" w:rsidRDefault="00175072" w:rsidP="00847C96"/>
        <w:p w14:paraId="0B57455B" w14:textId="4EC9D3FB" w:rsidR="00175072" w:rsidRDefault="00175072" w:rsidP="00847C96"/>
        <w:p w14:paraId="2FD61209" w14:textId="7557BF4B" w:rsidR="00175072" w:rsidRDefault="00175072" w:rsidP="00847C96"/>
        <w:p w14:paraId="42529536" w14:textId="3C6F9B0A" w:rsidR="00175072" w:rsidRDefault="00175072" w:rsidP="00847C96"/>
        <w:p w14:paraId="209BB237" w14:textId="77777777" w:rsidR="00175072" w:rsidRPr="00847C96" w:rsidRDefault="00175072" w:rsidP="00847C96"/>
        <w:p w14:paraId="1AC0FDC3" w14:textId="77777777" w:rsidR="00EE66CC" w:rsidRDefault="00EE66CC" w:rsidP="00E6228D">
          <w:pPr>
            <w:pStyle w:val="Puesto"/>
          </w:pPr>
          <w:bookmarkStart w:id="5" w:name="_Toc357952287"/>
          <w:r>
            <w:lastRenderedPageBreak/>
            <w:t>Niveles de autoridad</w:t>
          </w:r>
          <w:bookmarkEnd w:id="5"/>
        </w:p>
        <w:p w14:paraId="78D3EF03" w14:textId="77777777" w:rsidR="00E6228D" w:rsidRPr="00E6228D" w:rsidRDefault="00E6228D" w:rsidP="00E6228D">
          <w:r>
            <w:t>A continuación se desccriben los niveles de autoridad que tiene cada uno de los involucrados en el proyecto, pudiendo tener más de uno cada integrante.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74"/>
            <w:gridCol w:w="4482"/>
          </w:tblGrid>
          <w:tr w:rsidR="00EE66CC" w14:paraId="39FD03AD" w14:textId="77777777" w:rsidTr="003B2D66">
            <w:trPr>
              <w:trHeight w:val="395"/>
            </w:trPr>
            <w:tc>
              <w:tcPr>
                <w:tcW w:w="4374" w:type="dxa"/>
                <w:shd w:val="clear" w:color="auto" w:fill="2683C6" w:themeFill="accent2"/>
                <w:vAlign w:val="center"/>
              </w:tcPr>
              <w:p w14:paraId="758549BC" w14:textId="77777777" w:rsidR="00EE66CC" w:rsidRPr="00E6228D" w:rsidRDefault="00EE66CC" w:rsidP="007A366C">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2683C6" w:themeFill="accent2"/>
                <w:vAlign w:val="center"/>
              </w:tcPr>
              <w:p w14:paraId="156AB70C" w14:textId="77777777" w:rsidR="00EE66CC" w:rsidRPr="00E6228D" w:rsidRDefault="00EE66CC" w:rsidP="007A366C">
                <w:pPr>
                  <w:jc w:val="center"/>
                  <w:rPr>
                    <w:b/>
                    <w:color w:val="FFFFFF" w:themeColor="background1"/>
                    <w:lang w:eastAsia="es-VE"/>
                  </w:rPr>
                </w:pPr>
                <w:r w:rsidRPr="00E6228D">
                  <w:rPr>
                    <w:b/>
                    <w:color w:val="FFFFFF" w:themeColor="background1"/>
                    <w:lang w:eastAsia="es-VE"/>
                  </w:rPr>
                  <w:t>Descripción del nivel de autoridad</w:t>
                </w:r>
              </w:p>
            </w:tc>
          </w:tr>
          <w:tr w:rsidR="00EE66CC" w14:paraId="075C2C16" w14:textId="77777777" w:rsidTr="003B2D66">
            <w:trPr>
              <w:trHeight w:val="1511"/>
            </w:trPr>
            <w:tc>
              <w:tcPr>
                <w:tcW w:w="4374" w:type="dxa"/>
                <w:shd w:val="clear" w:color="auto" w:fill="auto"/>
                <w:vAlign w:val="center"/>
              </w:tcPr>
              <w:p w14:paraId="3A82E627" w14:textId="77777777" w:rsidR="00EE66CC" w:rsidRPr="00B94149" w:rsidRDefault="00EE66CC" w:rsidP="007A366C">
                <w:pPr>
                  <w:jc w:val="center"/>
                  <w:rPr>
                    <w:lang w:eastAsia="es-VE"/>
                  </w:rPr>
                </w:pPr>
                <w:r w:rsidRPr="00B94149">
                  <w:rPr>
                    <w:lang w:eastAsia="es-VE"/>
                  </w:rPr>
                  <w:t xml:space="preserve">Decisiones </w:t>
                </w:r>
                <w:r w:rsidR="00E6228D">
                  <w:rPr>
                    <w:lang w:eastAsia="es-VE"/>
                  </w:rPr>
                  <w:t>hacia el personal</w:t>
                </w:r>
              </w:p>
            </w:tc>
            <w:tc>
              <w:tcPr>
                <w:tcW w:w="4482" w:type="dxa"/>
                <w:shd w:val="clear" w:color="auto" w:fill="auto"/>
                <w:vAlign w:val="center"/>
              </w:tcPr>
              <w:p w14:paraId="4AC44BFF" w14:textId="77777777" w:rsidR="00EE66CC" w:rsidRPr="00B94149" w:rsidRDefault="00EE66CC" w:rsidP="007A366C">
                <w:pPr>
                  <w:jc w:val="center"/>
                  <w:rPr>
                    <w:lang w:eastAsia="es-VE"/>
                  </w:rPr>
                </w:pPr>
              </w:p>
              <w:p w14:paraId="67A449B4" w14:textId="77777777" w:rsidR="00EE66CC" w:rsidRPr="00B94149" w:rsidRDefault="00054B76" w:rsidP="007A366C">
                <w:pPr>
                  <w:jc w:val="center"/>
                  <w:rPr>
                    <w:lang w:eastAsia="es-VE"/>
                  </w:rPr>
                </w:pPr>
                <w:r>
                  <w:rPr>
                    <w:lang w:eastAsia="es-VE"/>
                  </w:rPr>
                  <w:t>Lider de Proyecto: Lizet Jiménez Rodríguez</w:t>
                </w:r>
              </w:p>
              <w:p w14:paraId="24AC76F4" w14:textId="77777777" w:rsidR="00EE66CC" w:rsidRPr="00B94149" w:rsidRDefault="00EE66CC" w:rsidP="007A366C">
                <w:pPr>
                  <w:jc w:val="center"/>
                  <w:rPr>
                    <w:lang w:eastAsia="es-VE"/>
                  </w:rPr>
                </w:pPr>
              </w:p>
            </w:tc>
          </w:tr>
          <w:tr w:rsidR="00EE66CC" w14:paraId="1ECA08FD" w14:textId="77777777" w:rsidTr="003B2D66">
            <w:trPr>
              <w:trHeight w:val="1220"/>
            </w:trPr>
            <w:tc>
              <w:tcPr>
                <w:tcW w:w="4374" w:type="dxa"/>
                <w:shd w:val="clear" w:color="auto" w:fill="auto"/>
                <w:vAlign w:val="center"/>
              </w:tcPr>
              <w:p w14:paraId="7613F95E" w14:textId="77777777" w:rsidR="00EE66CC" w:rsidRPr="00B94149" w:rsidRDefault="00E6228D" w:rsidP="007A366C">
                <w:pPr>
                  <w:jc w:val="center"/>
                  <w:rPr>
                    <w:lang w:eastAsia="es-VE"/>
                  </w:rPr>
                </w:pPr>
                <w:r>
                  <w:rPr>
                    <w:lang w:eastAsia="es-VE"/>
                  </w:rPr>
                  <w:t xml:space="preserve">Administración </w:t>
                </w:r>
                <w:r w:rsidR="00EE66CC" w:rsidRPr="00B94149">
                  <w:rPr>
                    <w:lang w:eastAsia="es-VE"/>
                  </w:rPr>
                  <w:t>de</w:t>
                </w:r>
                <w:r>
                  <w:rPr>
                    <w:lang w:eastAsia="es-VE"/>
                  </w:rPr>
                  <w:t>l</w:t>
                </w:r>
                <w:r w:rsidR="00EE66CC" w:rsidRPr="00B94149">
                  <w:rPr>
                    <w:lang w:eastAsia="es-VE"/>
                  </w:rPr>
                  <w:t xml:space="preserve"> presupuesto</w:t>
                </w:r>
              </w:p>
            </w:tc>
            <w:tc>
              <w:tcPr>
                <w:tcW w:w="4482" w:type="dxa"/>
                <w:shd w:val="clear" w:color="auto" w:fill="auto"/>
                <w:vAlign w:val="center"/>
              </w:tcPr>
              <w:p w14:paraId="77527FE2" w14:textId="77777777" w:rsidR="007A366C" w:rsidRPr="00B94149" w:rsidRDefault="007A366C" w:rsidP="007A366C">
                <w:pPr>
                  <w:jc w:val="center"/>
                  <w:rPr>
                    <w:lang w:eastAsia="es-VE"/>
                  </w:rPr>
                </w:pPr>
                <w:r>
                  <w:rPr>
                    <w:lang w:eastAsia="es-VE"/>
                  </w:rPr>
                  <w:t>Analista: Antonio Alonso Perez.</w:t>
                </w:r>
              </w:p>
              <w:p w14:paraId="3301014E" w14:textId="77777777" w:rsidR="00EE66CC" w:rsidRPr="00B94149" w:rsidRDefault="00EE66CC" w:rsidP="007A366C">
                <w:pPr>
                  <w:jc w:val="center"/>
                  <w:rPr>
                    <w:lang w:eastAsia="es-VE"/>
                  </w:rPr>
                </w:pPr>
              </w:p>
              <w:p w14:paraId="489BDF15" w14:textId="77777777" w:rsidR="00EE66CC" w:rsidRPr="00B94149" w:rsidRDefault="00EE66CC" w:rsidP="007A366C">
                <w:pPr>
                  <w:jc w:val="center"/>
                  <w:rPr>
                    <w:lang w:eastAsia="es-VE"/>
                  </w:rPr>
                </w:pPr>
              </w:p>
            </w:tc>
          </w:tr>
          <w:tr w:rsidR="00EE66CC" w14:paraId="78811AF5" w14:textId="77777777" w:rsidTr="003B2D66">
            <w:trPr>
              <w:trHeight w:val="1220"/>
            </w:trPr>
            <w:tc>
              <w:tcPr>
                <w:tcW w:w="4374" w:type="dxa"/>
                <w:shd w:val="clear" w:color="auto" w:fill="auto"/>
                <w:vAlign w:val="center"/>
              </w:tcPr>
              <w:p w14:paraId="47C79C04" w14:textId="77777777" w:rsidR="00EE66CC" w:rsidRPr="00B94149" w:rsidRDefault="00E6228D" w:rsidP="007A366C">
                <w:pPr>
                  <w:jc w:val="center"/>
                  <w:rPr>
                    <w:lang w:eastAsia="es-VE"/>
                  </w:rPr>
                </w:pPr>
                <w:r>
                  <w:rPr>
                    <w:lang w:eastAsia="es-VE"/>
                  </w:rPr>
                  <w:t>Toma de d</w:t>
                </w:r>
                <w:r w:rsidR="00EE66CC" w:rsidRPr="00B94149">
                  <w:rPr>
                    <w:lang w:eastAsia="es-VE"/>
                  </w:rPr>
                  <w:t>ecisiones técnicas</w:t>
                </w:r>
              </w:p>
            </w:tc>
            <w:tc>
              <w:tcPr>
                <w:tcW w:w="4482" w:type="dxa"/>
                <w:shd w:val="clear" w:color="auto" w:fill="auto"/>
                <w:vAlign w:val="center"/>
              </w:tcPr>
              <w:p w14:paraId="4FB91194" w14:textId="77777777" w:rsidR="00EE66CC" w:rsidRPr="00B94149" w:rsidRDefault="007A366C" w:rsidP="007A366C">
                <w:pPr>
                  <w:jc w:val="center"/>
                  <w:rPr>
                    <w:lang w:eastAsia="es-VE"/>
                  </w:rPr>
                </w:pPr>
                <w:r>
                  <w:rPr>
                    <w:lang w:eastAsia="es-VE"/>
                  </w:rPr>
                  <w:t>Programador: Kay Larios Soto</w:t>
                </w:r>
              </w:p>
              <w:p w14:paraId="09E44997" w14:textId="77777777" w:rsidR="00EE66CC" w:rsidRPr="00B94149" w:rsidRDefault="00EE66CC" w:rsidP="007A366C">
                <w:pPr>
                  <w:jc w:val="center"/>
                  <w:rPr>
                    <w:lang w:eastAsia="es-VE"/>
                  </w:rPr>
                </w:pPr>
              </w:p>
              <w:p w14:paraId="15E7CBC6" w14:textId="77777777" w:rsidR="00EE66CC" w:rsidRPr="00B94149" w:rsidRDefault="00EE66CC" w:rsidP="007A366C">
                <w:pPr>
                  <w:jc w:val="center"/>
                  <w:rPr>
                    <w:lang w:eastAsia="es-VE"/>
                  </w:rPr>
                </w:pPr>
              </w:p>
            </w:tc>
          </w:tr>
          <w:tr w:rsidR="00EE66CC" w14:paraId="051346A2" w14:textId="77777777" w:rsidTr="003B2D66">
            <w:trPr>
              <w:trHeight w:val="1115"/>
            </w:trPr>
            <w:tc>
              <w:tcPr>
                <w:tcW w:w="4374" w:type="dxa"/>
                <w:shd w:val="clear" w:color="auto" w:fill="auto"/>
                <w:vAlign w:val="center"/>
              </w:tcPr>
              <w:p w14:paraId="0BF41368" w14:textId="77777777" w:rsidR="00EE66CC" w:rsidRPr="00B94149" w:rsidRDefault="00EE66CC" w:rsidP="007A366C">
                <w:pPr>
                  <w:jc w:val="center"/>
                  <w:rPr>
                    <w:lang w:eastAsia="es-VE"/>
                  </w:rPr>
                </w:pPr>
                <w:r w:rsidRPr="00B94149">
                  <w:rPr>
                    <w:lang w:eastAsia="es-VE"/>
                  </w:rPr>
                  <w:t>Resolución de conflictos</w:t>
                </w:r>
                <w:r w:rsidR="00E6228D">
                  <w:rPr>
                    <w:lang w:eastAsia="es-VE"/>
                  </w:rPr>
                  <w:t xml:space="preserve"> dentro del proyecto</w:t>
                </w:r>
              </w:p>
            </w:tc>
            <w:tc>
              <w:tcPr>
                <w:tcW w:w="4482" w:type="dxa"/>
                <w:shd w:val="clear" w:color="auto" w:fill="auto"/>
                <w:vAlign w:val="center"/>
              </w:tcPr>
              <w:p w14:paraId="2D992D90" w14:textId="77777777" w:rsidR="00EE66CC" w:rsidRPr="00B94149" w:rsidRDefault="00054B76" w:rsidP="007A366C">
                <w:pPr>
                  <w:jc w:val="center"/>
                  <w:rPr>
                    <w:lang w:eastAsia="es-VE"/>
                  </w:rPr>
                </w:pPr>
                <w:r>
                  <w:rPr>
                    <w:lang w:eastAsia="es-VE"/>
                  </w:rPr>
                  <w:t>Lider de Proyecto: Lizet Jiménez Rodríguez.</w:t>
                </w:r>
              </w:p>
              <w:p w14:paraId="6875AA4D" w14:textId="77777777" w:rsidR="00EE66CC" w:rsidRPr="00B94149" w:rsidRDefault="00EE66CC" w:rsidP="007A366C">
                <w:pPr>
                  <w:jc w:val="center"/>
                  <w:rPr>
                    <w:lang w:eastAsia="es-VE"/>
                  </w:rPr>
                </w:pPr>
              </w:p>
            </w:tc>
          </w:tr>
        </w:tbl>
        <w:p w14:paraId="699E848F" w14:textId="5B5A0433" w:rsidR="003204D1" w:rsidRDefault="003204D1" w:rsidP="00E6228D">
          <w:bookmarkStart w:id="6" w:name="_Toc357952289"/>
        </w:p>
        <w:p w14:paraId="33FE5D28" w14:textId="77777777" w:rsidR="00EE66CC" w:rsidRDefault="00EE66CC" w:rsidP="00E6228D">
          <w:pPr>
            <w:pStyle w:val="Puesto"/>
          </w:pPr>
          <w:r>
            <w:t>Aprobaciones</w:t>
          </w:r>
          <w:bookmarkEnd w:id="6"/>
        </w:p>
        <w:p w14:paraId="224E6BB7" w14:textId="4BF74A22" w:rsidR="00EE66CC" w:rsidRDefault="00A4543F" w:rsidP="00A4543F">
          <w:pPr>
            <w:pStyle w:val="Ttulo2"/>
            <w:jc w:val="both"/>
          </w:pPr>
          <w:r>
            <w:rPr>
              <w:lang w:eastAsia="es-MX"/>
            </w:rPr>
            <w:drawing>
              <wp:inline distT="0" distB="0" distL="0" distR="0" wp14:anchorId="68E3E293" wp14:editId="0E5E88DC">
                <wp:extent cx="5969887" cy="238539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p w14:paraId="358718BC" w14:textId="77777777" w:rsidR="00533EEB" w:rsidRDefault="00E15D48" w:rsidP="00533EEB">
          <w:pPr>
            <w:rPr>
              <w:rFonts w:ascii="Corbel" w:hAnsi="Corbel"/>
              <w:color w:val="0D5672"/>
              <w:lang w:val="es-ES"/>
            </w:rPr>
          </w:pPr>
        </w:p>
      </w:sdtContent>
    </w:sdt>
    <w:sectPr w:rsidR="00533EEB" w:rsidSect="00533EEB">
      <w:headerReference w:type="default" r:id="rId11"/>
      <w:footerReference w:type="default" r:id="rId12"/>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CAC7B" w14:textId="77777777" w:rsidR="00E15D48" w:rsidRDefault="00E15D48">
      <w:pPr>
        <w:spacing w:after="0"/>
      </w:pPr>
      <w:r>
        <w:separator/>
      </w:r>
    </w:p>
  </w:endnote>
  <w:endnote w:type="continuationSeparator" w:id="0">
    <w:p w14:paraId="40C1AFAD" w14:textId="77777777" w:rsidR="00E15D48" w:rsidRDefault="00E15D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Borders>
        <w:top w:val="dotted" w:sz="4" w:space="0" w:color="134163" w:themeColor="accent2" w:themeShade="80"/>
      </w:tblBorders>
      <w:tblCellMar>
        <w:top w:w="115" w:type="dxa"/>
        <w:left w:w="115" w:type="dxa"/>
        <w:bottom w:w="115" w:type="dxa"/>
        <w:right w:w="115" w:type="dxa"/>
      </w:tblCellMar>
      <w:tblLook w:val="04A0" w:firstRow="1" w:lastRow="0" w:firstColumn="1" w:lastColumn="0" w:noHBand="0" w:noVBand="1"/>
    </w:tblPr>
    <w:tblGrid>
      <w:gridCol w:w="9110"/>
      <w:gridCol w:w="480"/>
    </w:tblGrid>
    <w:tr w:rsidR="008309EC" w14:paraId="339EA7DD" w14:textId="77777777" w:rsidTr="000150D3">
      <w:trPr>
        <w:jc w:val="right"/>
      </w:trPr>
      <w:tc>
        <w:tcPr>
          <w:tcW w:w="4795" w:type="dxa"/>
          <w:vAlign w:val="center"/>
        </w:tcPr>
        <w:sdt>
          <w:sdtPr>
            <w:alias w:val="Autor"/>
            <w:tag w:val=""/>
            <w:id w:val="1534539408"/>
            <w:dataBinding w:prefixMappings="xmlns:ns0='http://purl.org/dc/elements/1.1/' xmlns:ns1='http://schemas.openxmlformats.org/package/2006/metadata/core-properties' " w:xpath="/ns1:coreProperties[1]/ns0:creator[1]" w:storeItemID="{6C3C8BC8-F283-45AE-878A-BAB7291924A1}"/>
            <w:text/>
          </w:sdtPr>
          <w:sdtEndPr/>
          <w:sdtContent>
            <w:p w14:paraId="0EC46861" w14:textId="77777777" w:rsidR="008309EC" w:rsidRDefault="003E424F" w:rsidP="000150D3">
              <w:pPr>
                <w:pStyle w:val="Encabezado"/>
                <w:jc w:val="right"/>
                <w:rPr>
                  <w:caps/>
                  <w:color w:val="000000" w:themeColor="text1"/>
                </w:rPr>
              </w:pPr>
              <w:r w:rsidRPr="003E424F">
                <w:t>Pet Sitting</w:t>
              </w:r>
            </w:p>
          </w:sdtContent>
        </w:sdt>
      </w:tc>
      <w:tc>
        <w:tcPr>
          <w:tcW w:w="250" w:type="pct"/>
          <w:shd w:val="clear" w:color="auto" w:fill="2683C6" w:themeFill="accent2"/>
          <w:vAlign w:val="center"/>
        </w:tcPr>
        <w:p w14:paraId="1FE51D38" w14:textId="46ABC9BA" w:rsidR="008309EC" w:rsidRDefault="008309EC">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4703A8" w:rsidRPr="004703A8">
            <w:rPr>
              <w:color w:val="FFFFFF" w:themeColor="background1"/>
              <w:lang w:val="es-ES"/>
            </w:rPr>
            <w:t>5</w:t>
          </w:r>
          <w:r>
            <w:rPr>
              <w:color w:val="FFFFFF" w:themeColor="background1"/>
            </w:rPr>
            <w:fldChar w:fldCharType="end"/>
          </w:r>
        </w:p>
      </w:tc>
    </w:tr>
  </w:tbl>
  <w:p w14:paraId="689A9DCD" w14:textId="77777777" w:rsidR="008309EC" w:rsidRDefault="008309E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7BF686" w14:textId="77777777" w:rsidR="00E15D48" w:rsidRDefault="00E15D48">
      <w:pPr>
        <w:spacing w:after="0"/>
      </w:pPr>
      <w:r>
        <w:separator/>
      </w:r>
    </w:p>
  </w:footnote>
  <w:footnote w:type="continuationSeparator" w:id="0">
    <w:p w14:paraId="4FF2D543" w14:textId="77777777" w:rsidR="00E15D48" w:rsidRDefault="00E15D4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2683C6" w:themeFill="accent2"/>
      <w:tblCellMar>
        <w:top w:w="115" w:type="dxa"/>
        <w:left w:w="115" w:type="dxa"/>
        <w:bottom w:w="115" w:type="dxa"/>
        <w:right w:w="115" w:type="dxa"/>
      </w:tblCellMar>
      <w:tblLook w:val="04A0" w:firstRow="1" w:lastRow="0" w:firstColumn="1" w:lastColumn="0" w:noHBand="0" w:noVBand="1"/>
    </w:tblPr>
    <w:tblGrid>
      <w:gridCol w:w="435"/>
      <w:gridCol w:w="9155"/>
    </w:tblGrid>
    <w:tr w:rsidR="0042443A" w14:paraId="3AE17F16" w14:textId="77777777" w:rsidTr="00533EEB">
      <w:trPr>
        <w:jc w:val="right"/>
      </w:trPr>
      <w:tc>
        <w:tcPr>
          <w:tcW w:w="0" w:type="auto"/>
          <w:shd w:val="clear" w:color="auto" w:fill="2683C6" w:themeFill="accent2"/>
          <w:vAlign w:val="center"/>
        </w:tcPr>
        <w:p w14:paraId="06A76B22" w14:textId="77777777" w:rsidR="00533EEB" w:rsidRDefault="00533EEB">
          <w:pPr>
            <w:pStyle w:val="Encabezado"/>
            <w:rPr>
              <w:caps/>
              <w:color w:val="FFFFFF" w:themeColor="background1"/>
            </w:rPr>
          </w:pPr>
        </w:p>
      </w:tc>
      <w:tc>
        <w:tcPr>
          <w:tcW w:w="0" w:type="auto"/>
          <w:shd w:val="clear" w:color="auto" w:fill="2683C6" w:themeFill="accent2"/>
          <w:vAlign w:val="center"/>
        </w:tcPr>
        <w:p w14:paraId="5FC59B3E" w14:textId="77777777" w:rsidR="00533EEB" w:rsidRDefault="00533EEB" w:rsidP="0042443A">
          <w:pPr>
            <w:pStyle w:val="Encabezado"/>
            <w:jc w:val="right"/>
            <w:rPr>
              <w:caps/>
              <w:color w:val="FFFFFF" w:themeColor="background1"/>
            </w:rPr>
          </w:pPr>
          <w:r>
            <w:rPr>
              <w:caps/>
              <w:color w:val="FFFFFF" w:themeColor="background1"/>
              <w:lang w:val="es-ES"/>
            </w:rPr>
            <w:t xml:space="preserve"> </w:t>
          </w:r>
          <w:sdt>
            <w:sdtPr>
              <w:rPr>
                <w:caps/>
                <w:color w:val="FFFFFF" w:themeColor="background1"/>
              </w:rPr>
              <w:alias w:val="Título"/>
              <w:tag w:val=""/>
              <w:id w:val="-773790484"/>
              <w:placeholder>
                <w:docPart w:val="DA9540673A46458FBD1FFB2270D27227"/>
              </w:placeholder>
              <w:dataBinding w:prefixMappings="xmlns:ns0='http://purl.org/dc/elements/1.1/' xmlns:ns1='http://schemas.openxmlformats.org/package/2006/metadata/core-properties' " w:xpath="/ns1:coreProperties[1]/ns0:title[1]" w:storeItemID="{6C3C8BC8-F283-45AE-878A-BAB7291924A1}"/>
              <w:text/>
            </w:sdtPr>
            <w:sdtEndPr/>
            <w:sdtContent>
              <w:r w:rsidR="0042443A">
                <w:rPr>
                  <w:caps/>
                  <w:color w:val="FFFFFF" w:themeColor="background1"/>
                </w:rPr>
                <w:t>Acta de constitución del proyecto</w:t>
              </w:r>
            </w:sdtContent>
          </w:sdt>
        </w:p>
      </w:tc>
    </w:tr>
  </w:tbl>
  <w:p w14:paraId="77D5363F" w14:textId="77777777" w:rsidR="00533EEB" w:rsidRDefault="00533EE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D02E2"/>
    <w:multiLevelType w:val="hybridMultilevel"/>
    <w:tmpl w:val="AFA617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3241F81"/>
    <w:multiLevelType w:val="hybridMultilevel"/>
    <w:tmpl w:val="ACA47A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5"/>
  </w:num>
  <w:num w:numId="5">
    <w:abstractNumId w:val="2"/>
  </w:num>
  <w:num w:numId="6">
    <w:abstractNumId w:val="4"/>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MX" w:vendorID="64" w:dllVersion="131078" w:nlCheck="1" w:checkStyle="0"/>
  <w:activeWritingStyle w:appName="MSWord" w:lang="es-ES" w:vendorID="64" w:dllVersion="131078" w:nlCheck="1" w:checkStyle="1"/>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3EEB"/>
    <w:rsid w:val="000150D3"/>
    <w:rsid w:val="00054B76"/>
    <w:rsid w:val="00066685"/>
    <w:rsid w:val="00175072"/>
    <w:rsid w:val="001A002C"/>
    <w:rsid w:val="003204D1"/>
    <w:rsid w:val="00326269"/>
    <w:rsid w:val="003B2D66"/>
    <w:rsid w:val="003E424F"/>
    <w:rsid w:val="00406549"/>
    <w:rsid w:val="00414996"/>
    <w:rsid w:val="0042443A"/>
    <w:rsid w:val="004434DB"/>
    <w:rsid w:val="00453A61"/>
    <w:rsid w:val="004703A8"/>
    <w:rsid w:val="004C7D67"/>
    <w:rsid w:val="00522634"/>
    <w:rsid w:val="00533EEB"/>
    <w:rsid w:val="00665A10"/>
    <w:rsid w:val="00791D07"/>
    <w:rsid w:val="007A366C"/>
    <w:rsid w:val="00827466"/>
    <w:rsid w:val="008309EC"/>
    <w:rsid w:val="00847C96"/>
    <w:rsid w:val="0089565C"/>
    <w:rsid w:val="008B286D"/>
    <w:rsid w:val="008D039B"/>
    <w:rsid w:val="009864BD"/>
    <w:rsid w:val="00A4543F"/>
    <w:rsid w:val="00A91857"/>
    <w:rsid w:val="00AD1FD9"/>
    <w:rsid w:val="00C10720"/>
    <w:rsid w:val="00C85331"/>
    <w:rsid w:val="00C85FC2"/>
    <w:rsid w:val="00CC1652"/>
    <w:rsid w:val="00D41397"/>
    <w:rsid w:val="00D55C04"/>
    <w:rsid w:val="00E15D48"/>
    <w:rsid w:val="00E6228D"/>
    <w:rsid w:val="00EB2DD2"/>
    <w:rsid w:val="00EE66CC"/>
    <w:rsid w:val="00F265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951E0"/>
  <w15:docId w15:val="{ED7BCC3D-37F5-48E5-8CB2-127C0CF49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3EEB"/>
    <w:rPr>
      <w:rFonts w:ascii="Century Gothic" w:hAnsi="Century Gothic"/>
      <w:noProof/>
      <w:sz w:val="24"/>
      <w:lang w:val="es-MX"/>
    </w:rPr>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semiHidden/>
    <w:unhideWhenUsed/>
    <w:qFormat/>
    <w:pPr>
      <w:keepNext/>
      <w:keepLines/>
      <w:spacing w:before="240" w:after="0"/>
      <w:jc w:val="center"/>
      <w:outlineLvl w:val="1"/>
    </w:pPr>
    <w:rPr>
      <w:rFonts w:asciiTheme="majorHAnsi" w:eastAsiaTheme="majorEastAsia" w:hAnsiTheme="majorHAnsi" w:cstheme="majorBidi"/>
      <w:i/>
      <w:iCs/>
      <w:color w:val="1481AB" w:themeColor="accent1" w:themeShade="BF"/>
      <w:sz w:val="28"/>
      <w:szCs w:val="28"/>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i/>
      <w:iCs/>
      <w:color w:val="1481AB" w:themeColor="accent1"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Puesto">
    <w:name w:val="Title"/>
    <w:aliases w:val="titulos"/>
    <w:basedOn w:val="Normal"/>
    <w:next w:val="Normal"/>
    <w:link w:val="PuestoCar"/>
    <w:uiPriority w:val="10"/>
    <w:qFormat/>
    <w:rsid w:val="00EE66CC"/>
    <w:pPr>
      <w:pBdr>
        <w:bottom w:val="dotted" w:sz="4" w:space="1" w:color="134163" w:themeColor="accent2" w:themeShade="80"/>
      </w:pBdr>
      <w:spacing w:after="240" w:line="240" w:lineRule="auto"/>
      <w:contextualSpacing/>
      <w:jc w:val="left"/>
    </w:pPr>
    <w:rPr>
      <w:rFonts w:asciiTheme="majorHAnsi" w:eastAsiaTheme="majorEastAsia" w:hAnsiTheme="majorHAnsi" w:cstheme="majorBidi"/>
      <w:color w:val="134163" w:themeColor="accent2" w:themeShade="80"/>
      <w:spacing w:val="-7"/>
      <w:sz w:val="40"/>
      <w:szCs w:val="56"/>
    </w:rPr>
  </w:style>
  <w:style w:type="character" w:customStyle="1" w:styleId="PuestoCar">
    <w:name w:val="Puesto Car"/>
    <w:aliases w:val="titulos Car"/>
    <w:basedOn w:val="Fuentedeprrafopredeter"/>
    <w:link w:val="Puesto"/>
    <w:uiPriority w:val="10"/>
    <w:rsid w:val="00EE66CC"/>
    <w:rPr>
      <w:rFonts w:asciiTheme="majorHAnsi" w:eastAsiaTheme="majorEastAsia" w:hAnsiTheme="majorHAnsi" w:cstheme="majorBidi"/>
      <w:noProof/>
      <w:color w:val="134163" w:themeColor="accent2" w:themeShade="80"/>
      <w:spacing w:val="-7"/>
      <w:sz w:val="40"/>
      <w:szCs w:val="56"/>
      <w:lang w:val="es-MX"/>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deTDC">
    <w:name w:val="TOC Heading"/>
    <w:basedOn w:val="Ttulo1"/>
    <w:next w:val="Normal"/>
    <w:uiPriority w:val="39"/>
    <w:semiHidden/>
    <w:unhideWhenUsed/>
    <w:qFormat/>
    <w:pPr>
      <w:outlineLvl w:val="9"/>
    </w:pPr>
  </w:style>
  <w:style w:type="paragraph" w:styleId="Encabezado">
    <w:name w:val="header"/>
    <w:basedOn w:val="Normal"/>
    <w:link w:val="EncabezadoCar"/>
    <w:uiPriority w:val="99"/>
    <w:unhideWhenUsed/>
    <w:rsid w:val="00533E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3EEB"/>
    <w:rPr>
      <w:noProof/>
      <w:lang w:val="es-MX"/>
    </w:rPr>
  </w:style>
  <w:style w:type="paragraph" w:styleId="Piedepgina">
    <w:name w:val="footer"/>
    <w:basedOn w:val="Normal"/>
    <w:link w:val="PiedepginaCar"/>
    <w:uiPriority w:val="99"/>
    <w:unhideWhenUsed/>
    <w:rsid w:val="00533E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3EEB"/>
    <w:rPr>
      <w:noProof/>
      <w:lang w:val="es-MX"/>
    </w:rPr>
  </w:style>
  <w:style w:type="paragraph" w:styleId="Textodeglobo">
    <w:name w:val="Balloon Text"/>
    <w:basedOn w:val="Normal"/>
    <w:link w:val="TextodegloboCar"/>
    <w:uiPriority w:val="99"/>
    <w:semiHidden/>
    <w:unhideWhenUsed/>
    <w:rsid w:val="00D55C0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5C04"/>
    <w:rPr>
      <w:rFonts w:ascii="Tahoma" w:hAnsi="Tahoma" w:cs="Tahoma"/>
      <w:noProof/>
      <w:sz w:val="16"/>
      <w:szCs w:val="16"/>
      <w:lang w:val="es-MX"/>
    </w:rPr>
  </w:style>
  <w:style w:type="character" w:styleId="Refdecomentario">
    <w:name w:val="annotation reference"/>
    <w:basedOn w:val="Fuentedeprrafopredeter"/>
    <w:uiPriority w:val="99"/>
    <w:semiHidden/>
    <w:unhideWhenUsed/>
    <w:rsid w:val="00D55C04"/>
    <w:rPr>
      <w:sz w:val="16"/>
      <w:szCs w:val="16"/>
    </w:rPr>
  </w:style>
  <w:style w:type="paragraph" w:styleId="Textocomentario">
    <w:name w:val="annotation text"/>
    <w:basedOn w:val="Normal"/>
    <w:link w:val="TextocomentarioCar"/>
    <w:uiPriority w:val="99"/>
    <w:semiHidden/>
    <w:unhideWhenUsed/>
    <w:rsid w:val="00D55C0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5C04"/>
    <w:rPr>
      <w:rFonts w:ascii="Century Gothic" w:hAnsi="Century Gothic"/>
      <w:noProof/>
      <w:sz w:val="20"/>
      <w:szCs w:val="20"/>
      <w:lang w:val="es-MX"/>
    </w:rPr>
  </w:style>
  <w:style w:type="paragraph" w:styleId="Asuntodelcomentario">
    <w:name w:val="annotation subject"/>
    <w:basedOn w:val="Textocomentario"/>
    <w:next w:val="Textocomentario"/>
    <w:link w:val="AsuntodelcomentarioCar"/>
    <w:uiPriority w:val="99"/>
    <w:semiHidden/>
    <w:unhideWhenUsed/>
    <w:rsid w:val="00D55C04"/>
    <w:rPr>
      <w:b/>
      <w:bCs/>
    </w:rPr>
  </w:style>
  <w:style w:type="character" w:customStyle="1" w:styleId="AsuntodelcomentarioCar">
    <w:name w:val="Asunto del comentario Car"/>
    <w:basedOn w:val="TextocomentarioCar"/>
    <w:link w:val="Asuntodelcomentario"/>
    <w:uiPriority w:val="99"/>
    <w:semiHidden/>
    <w:rsid w:val="00D55C04"/>
    <w:rPr>
      <w:rFonts w:ascii="Century Gothic" w:hAnsi="Century Gothic"/>
      <w:b/>
      <w:bCs/>
      <w:noProof/>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rgio\AppData\Roaming\Microsoft\Plantillas\Dise&#241;o%20de%20fluj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A9540673A46458FBD1FFB2270D27227"/>
        <w:category>
          <w:name w:val="General"/>
          <w:gallery w:val="placeholder"/>
        </w:category>
        <w:types>
          <w:type w:val="bbPlcHdr"/>
        </w:types>
        <w:behaviors>
          <w:behavior w:val="content"/>
        </w:behaviors>
        <w:guid w:val="{79A3983B-C3D6-47E5-98FC-1DA947D4855B}"/>
      </w:docPartPr>
      <w:docPartBody>
        <w:p w:rsidR="00B70894" w:rsidRDefault="00B926C6" w:rsidP="00B926C6">
          <w:pPr>
            <w:pStyle w:val="DA9540673A46458FBD1FFB2270D27227"/>
          </w:pPr>
          <w:r>
            <w:rPr>
              <w:caps/>
              <w:color w:val="FFFFFF" w:themeColor="background1"/>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26C6"/>
    <w:rsid w:val="003F1DDD"/>
    <w:rsid w:val="00B70894"/>
    <w:rsid w:val="00B926C6"/>
    <w:rsid w:val="00CA28C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A9540673A46458FBD1FFB2270D27227">
    <w:name w:val="DA9540673A46458FBD1FFB2270D27227"/>
    <w:rsid w:val="00B926C6"/>
  </w:style>
  <w:style w:type="paragraph" w:customStyle="1" w:styleId="785226E5A6CC4C6FB10C71C53956726A">
    <w:name w:val="785226E5A6CC4C6FB10C71C53956726A"/>
    <w:rsid w:val="00B926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125CACD4-C9AE-4AFF-A430-14AD177FEA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flujo</Template>
  <TotalTime>158</TotalTime>
  <Pages>6</Pages>
  <Words>815</Words>
  <Characters>4483</Characters>
  <Application>Microsoft Office Word</Application>
  <DocSecurity>0</DocSecurity>
  <Lines>37</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Acta de constitución del proyecto</vt:lpstr>
      <vt:lpstr/>
    </vt:vector>
  </TitlesOfParts>
  <Company/>
  <LinksUpToDate>false</LinksUpToDate>
  <CharactersWithSpaces>5288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Acta de constitución del proyecto</dc:title>
  <dc:creator>Pet Sitting</dc:creator>
  <cp:keywords/>
  <cp:lastModifiedBy>Windows User</cp:lastModifiedBy>
  <cp:revision>28</cp:revision>
  <dcterms:created xsi:type="dcterms:W3CDTF">2016-06-08T20:52:00Z</dcterms:created>
  <dcterms:modified xsi:type="dcterms:W3CDTF">2019-03-13T18:32:00Z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